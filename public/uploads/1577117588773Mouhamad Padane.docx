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X="-739" w:tblpY="-420"/>
        <w:tblW w:w="11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91"/>
        <w:gridCol w:w="669"/>
        <w:gridCol w:w="2131"/>
        <w:gridCol w:w="1408"/>
        <w:gridCol w:w="2528"/>
      </w:tblGrid>
      <w:tr w:rsidR="00F316AD" w:rsidRPr="00EA60CF" w14:paraId="48C19A14" w14:textId="77777777" w:rsidTr="00AF5254">
        <w:trPr>
          <w:trHeight w:val="240"/>
        </w:trPr>
        <w:tc>
          <w:tcPr>
            <w:tcW w:w="11027" w:type="dxa"/>
            <w:gridSpan w:val="5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88C663A" w14:textId="48736269" w:rsidR="00F316AD" w:rsidRPr="00EA60CF" w:rsidRDefault="004E7471" w:rsidP="00E8453B">
            <w:pPr>
              <w:pStyle w:val="Titr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6ABD96F" wp14:editId="09BD709C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635</wp:posOffset>
                  </wp:positionV>
                  <wp:extent cx="1314450" cy="793750"/>
                  <wp:effectExtent l="0" t="0" r="0" b="635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V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2B4B">
              <w:rPr>
                <w:noProof/>
              </w:rPr>
              <w:t>Mouhamad Padane</w:t>
            </w:r>
          </w:p>
          <w:p w14:paraId="7D3A8307" w14:textId="2EDE30CA" w:rsidR="00F316AD" w:rsidRPr="00EA60CF" w:rsidRDefault="00AF0B43" w:rsidP="00E8453B">
            <w:pPr>
              <w:pStyle w:val="Sous-titre"/>
              <w:jc w:val="left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4B2B4B">
              <w:rPr>
                <w:noProof/>
              </w:rPr>
              <w:t>Developpeur Full</w:t>
            </w:r>
            <w:r>
              <w:rPr>
                <w:noProof/>
              </w:rPr>
              <w:t>-</w:t>
            </w:r>
            <w:r w:rsidR="004B2B4B">
              <w:rPr>
                <w:noProof/>
              </w:rPr>
              <w:t>Stack</w:t>
            </w:r>
            <w:r>
              <w:rPr>
                <w:noProof/>
              </w:rPr>
              <w:t xml:space="preserve"> Junior</w:t>
            </w:r>
          </w:p>
        </w:tc>
      </w:tr>
      <w:tr w:rsidR="000832E0" w:rsidRPr="00EA60CF" w14:paraId="6D59E7C9" w14:textId="77777777" w:rsidTr="00AF5254">
        <w:trPr>
          <w:trHeight w:val="929"/>
        </w:trPr>
        <w:tc>
          <w:tcPr>
            <w:tcW w:w="4291" w:type="dxa"/>
            <w:tcBorders>
              <w:top w:val="single" w:sz="24" w:space="0" w:color="BF9268" w:themeColor="accent2"/>
            </w:tcBorders>
            <w:vAlign w:val="center"/>
          </w:tcPr>
          <w:p w14:paraId="1962F561" w14:textId="3C20914F" w:rsidR="00AF0B43" w:rsidRDefault="000832E0" w:rsidP="00E8453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</w:p>
          <w:p w14:paraId="4640D8E4" w14:textId="7CDBE9A5" w:rsidR="00F316AD" w:rsidRPr="004E7471" w:rsidRDefault="00E8453B" w:rsidP="00E8453B">
            <w:pPr>
              <w:rPr>
                <w:noProof/>
                <w:sz w:val="22"/>
                <w:szCs w:val="22"/>
              </w:rPr>
            </w:pPr>
            <w:r w:rsidRPr="004E7471">
              <w:rPr>
                <w:noProof/>
                <w:sz w:val="20"/>
                <w:szCs w:val="20"/>
              </w:rPr>
              <w:t xml:space="preserve">    </w:t>
            </w:r>
            <w:r w:rsidR="00AF0B43" w:rsidRPr="004E7471">
              <w:rPr>
                <w:noProof/>
                <w:sz w:val="20"/>
                <w:szCs w:val="20"/>
              </w:rPr>
              <w:t xml:space="preserve">  </w:t>
            </w:r>
            <w:r w:rsidR="004B2B4B" w:rsidRPr="004E7471">
              <w:rPr>
                <w:noProof/>
                <w:sz w:val="22"/>
                <w:szCs w:val="22"/>
              </w:rPr>
              <w:t>24 rue du maréchl juin,</w:t>
            </w:r>
          </w:p>
          <w:p w14:paraId="75A96132" w14:textId="6383F26B" w:rsidR="004B2B4B" w:rsidRPr="004E7471" w:rsidRDefault="00AF0B43" w:rsidP="00E8453B">
            <w:pPr>
              <w:rPr>
                <w:noProof/>
                <w:sz w:val="22"/>
                <w:szCs w:val="22"/>
              </w:rPr>
            </w:pPr>
            <w:r w:rsidRPr="004E7471">
              <w:rPr>
                <w:noProof/>
                <w:sz w:val="22"/>
                <w:szCs w:val="22"/>
              </w:rPr>
              <w:t xml:space="preserve"> </w:t>
            </w:r>
            <w:r w:rsidR="00E8453B" w:rsidRPr="004E7471">
              <w:rPr>
                <w:noProof/>
                <w:sz w:val="22"/>
                <w:szCs w:val="22"/>
              </w:rPr>
              <w:t xml:space="preserve">    </w:t>
            </w:r>
            <w:r w:rsidR="004B2B4B" w:rsidRPr="004E7471">
              <w:rPr>
                <w:noProof/>
                <w:sz w:val="22"/>
                <w:szCs w:val="22"/>
              </w:rPr>
              <w:t>94700 Maisons-Alfort</w:t>
            </w:r>
          </w:p>
          <w:p w14:paraId="1EF9E7FA" w14:textId="1B9F5555" w:rsidR="00AF0B43" w:rsidRPr="00AF0B43" w:rsidRDefault="00E8453B" w:rsidP="00E8453B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 xml:space="preserve"> </w:t>
            </w:r>
          </w:p>
          <w:p w14:paraId="26F60EF9" w14:textId="77777777" w:rsidR="00AF0B43" w:rsidRDefault="00AF0B43" w:rsidP="00E8453B">
            <w:pPr>
              <w:rPr>
                <w:noProof/>
                <w:sz w:val="22"/>
                <w:szCs w:val="22"/>
              </w:rPr>
            </w:pPr>
            <w:r w:rsidRPr="00AF0B43">
              <w:rPr>
                <w:b/>
                <w:bCs/>
                <w:noProof/>
                <w:sz w:val="22"/>
                <w:szCs w:val="22"/>
              </w:rPr>
              <w:t xml:space="preserve"> </w:t>
            </w:r>
            <w:r w:rsidR="00E8453B">
              <w:rPr>
                <w:b/>
                <w:bCs/>
                <w:noProof/>
                <w:sz w:val="22"/>
                <w:szCs w:val="22"/>
              </w:rPr>
              <w:t xml:space="preserve">    </w:t>
            </w:r>
            <w:r w:rsidRPr="004E7471">
              <w:rPr>
                <w:noProof/>
                <w:sz w:val="22"/>
                <w:szCs w:val="22"/>
              </w:rPr>
              <w:t>+33 7 58 78 75 38</w:t>
            </w:r>
          </w:p>
          <w:p w14:paraId="40CD84AF" w14:textId="43797E7B" w:rsidR="004E7471" w:rsidRPr="004E7471" w:rsidRDefault="004E7471" w:rsidP="00E8453B">
            <w:pPr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2800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27680FF5" w14:textId="7F5122C3" w:rsidR="00F316AD" w:rsidRPr="004B2B4B" w:rsidRDefault="00F316AD" w:rsidP="00E8453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936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5E38F06F" w14:textId="77777777" w:rsidR="00F316AD" w:rsidRDefault="00905293" w:rsidP="00E8453B">
            <w:pPr>
              <w:jc w:val="right"/>
              <w:rPr>
                <w:noProof/>
                <w:sz w:val="20"/>
                <w:szCs w:val="20"/>
              </w:rPr>
            </w:pPr>
            <w:hyperlink r:id="rId12" w:history="1">
              <w:r w:rsidR="003E3FC7" w:rsidRPr="00AF4BBA">
                <w:rPr>
                  <w:rStyle w:val="Lienhypertexte"/>
                  <w:noProof/>
                  <w:sz w:val="20"/>
                  <w:szCs w:val="20"/>
                </w:rPr>
                <w:t>Ahmadanote26@gmail.com</w:t>
              </w:r>
            </w:hyperlink>
          </w:p>
          <w:p w14:paraId="774F4BBA" w14:textId="77777777" w:rsidR="003E3FC7" w:rsidRDefault="00905293" w:rsidP="00E8453B">
            <w:pPr>
              <w:jc w:val="right"/>
              <w:rPr>
                <w:rStyle w:val="Lienhypertexte"/>
                <w:color w:val="7282A1" w:themeColor="accent1" w:themeTint="99"/>
                <w:sz w:val="20"/>
                <w:szCs w:val="20"/>
              </w:rPr>
            </w:pPr>
            <w:hyperlink r:id="rId13" w:history="1">
              <w:r w:rsidR="003E3FC7" w:rsidRPr="001A2AC4">
                <w:rPr>
                  <w:rStyle w:val="Lienhypertexte"/>
                  <w:color w:val="7282A1" w:themeColor="accent1" w:themeTint="99"/>
                  <w:sz w:val="20"/>
                  <w:szCs w:val="20"/>
                </w:rPr>
                <w:t>https://www.linkedin.com/in/mouhamad-padane-4a3ba0b6/</w:t>
              </w:r>
            </w:hyperlink>
          </w:p>
          <w:p w14:paraId="496CC8A3" w14:textId="7D464537" w:rsidR="00C7257F" w:rsidRPr="001A2AC4" w:rsidRDefault="00C7257F" w:rsidP="00E8453B">
            <w:pPr>
              <w:jc w:val="right"/>
              <w:rPr>
                <w:noProof/>
                <w:sz w:val="20"/>
                <w:szCs w:val="20"/>
              </w:rPr>
            </w:pPr>
            <w:r w:rsidRPr="00C7257F">
              <w:rPr>
                <w:noProof/>
                <w:color w:val="FF0000"/>
                <w:sz w:val="20"/>
                <w:szCs w:val="20"/>
              </w:rPr>
              <w:t>https://github.com/padana</w:t>
            </w:r>
          </w:p>
        </w:tc>
      </w:tr>
      <w:tr w:rsidR="000832E0" w:rsidRPr="00EA60CF" w14:paraId="3A03EA3A" w14:textId="77777777" w:rsidTr="00AF5254">
        <w:trPr>
          <w:trHeight w:val="36"/>
        </w:trPr>
        <w:tc>
          <w:tcPr>
            <w:tcW w:w="4960" w:type="dxa"/>
            <w:gridSpan w:val="2"/>
            <w:tcBorders>
              <w:bottom w:val="single" w:sz="18" w:space="0" w:color="BF9268" w:themeColor="accent2"/>
            </w:tcBorders>
          </w:tcPr>
          <w:p w14:paraId="2D1DEA4E" w14:textId="77777777" w:rsidR="00CD50FD" w:rsidRPr="00EA60CF" w:rsidRDefault="00CD50FD" w:rsidP="00E8453B">
            <w:pPr>
              <w:jc w:val="center"/>
              <w:rPr>
                <w:noProof/>
              </w:rPr>
            </w:pPr>
          </w:p>
        </w:tc>
        <w:tc>
          <w:tcPr>
            <w:tcW w:w="3539" w:type="dxa"/>
            <w:gridSpan w:val="2"/>
            <w:vMerge w:val="restart"/>
            <w:shd w:val="clear" w:color="auto" w:fill="303848" w:themeFill="accent1"/>
            <w:vAlign w:val="center"/>
          </w:tcPr>
          <w:p w14:paraId="6FB2758B" w14:textId="0AF83D23" w:rsidR="00CD50FD" w:rsidRPr="00967376" w:rsidRDefault="00967376" w:rsidP="00967376">
            <w:pPr>
              <w:pStyle w:val="Titre1"/>
              <w:rPr>
                <w:noProof/>
              </w:rPr>
            </w:pPr>
            <w:r>
              <w:rPr>
                <w:noProof/>
                <w:lang w:bidi="fr-FR"/>
              </w:rPr>
              <w:t>OBJECTIF</w:t>
            </w:r>
          </w:p>
        </w:tc>
        <w:tc>
          <w:tcPr>
            <w:tcW w:w="2528" w:type="dxa"/>
            <w:tcBorders>
              <w:bottom w:val="single" w:sz="18" w:space="0" w:color="BF9268" w:themeColor="accent2"/>
            </w:tcBorders>
          </w:tcPr>
          <w:p w14:paraId="2C545314" w14:textId="77777777" w:rsidR="00CD50FD" w:rsidRPr="00EA60CF" w:rsidRDefault="00CD50FD" w:rsidP="00E8453B">
            <w:pPr>
              <w:jc w:val="center"/>
              <w:rPr>
                <w:noProof/>
              </w:rPr>
            </w:pPr>
          </w:p>
        </w:tc>
      </w:tr>
      <w:tr w:rsidR="000832E0" w:rsidRPr="00EA60CF" w14:paraId="230D99FF" w14:textId="77777777" w:rsidTr="00AF5254">
        <w:trPr>
          <w:trHeight w:val="36"/>
        </w:trPr>
        <w:tc>
          <w:tcPr>
            <w:tcW w:w="4960" w:type="dxa"/>
            <w:gridSpan w:val="2"/>
            <w:tcBorders>
              <w:top w:val="single" w:sz="18" w:space="0" w:color="BF9268" w:themeColor="accent2"/>
            </w:tcBorders>
          </w:tcPr>
          <w:p w14:paraId="433D833E" w14:textId="77777777" w:rsidR="00CD50FD" w:rsidRPr="00EA60CF" w:rsidRDefault="00CD50FD" w:rsidP="00E8453B">
            <w:pPr>
              <w:jc w:val="center"/>
              <w:rPr>
                <w:noProof/>
              </w:rPr>
            </w:pPr>
          </w:p>
        </w:tc>
        <w:tc>
          <w:tcPr>
            <w:tcW w:w="3539" w:type="dxa"/>
            <w:gridSpan w:val="2"/>
            <w:vMerge/>
            <w:shd w:val="clear" w:color="auto" w:fill="303848" w:themeFill="accent1"/>
            <w:vAlign w:val="center"/>
          </w:tcPr>
          <w:p w14:paraId="29E0C900" w14:textId="77777777" w:rsidR="00CD50FD" w:rsidRPr="00EA60CF" w:rsidRDefault="00CD50FD" w:rsidP="00E8453B">
            <w:pPr>
              <w:pStyle w:val="Titre1"/>
              <w:rPr>
                <w:noProof/>
              </w:rPr>
            </w:pPr>
          </w:p>
        </w:tc>
        <w:tc>
          <w:tcPr>
            <w:tcW w:w="2528" w:type="dxa"/>
            <w:tcBorders>
              <w:top w:val="single" w:sz="18" w:space="0" w:color="BF9268" w:themeColor="accent2"/>
            </w:tcBorders>
          </w:tcPr>
          <w:p w14:paraId="2F8BD8EC" w14:textId="77777777" w:rsidR="00CD50FD" w:rsidRPr="00EA60CF" w:rsidRDefault="003E3FC7" w:rsidP="00E8453B">
            <w:pPr>
              <w:tabs>
                <w:tab w:val="left" w:pos="264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</w:tr>
      <w:tr w:rsidR="0040233B" w:rsidRPr="00EA60CF" w14:paraId="4F128070" w14:textId="77777777" w:rsidTr="002B5B08">
        <w:trPr>
          <w:trHeight w:val="891"/>
        </w:trPr>
        <w:tc>
          <w:tcPr>
            <w:tcW w:w="11027" w:type="dxa"/>
            <w:gridSpan w:val="5"/>
            <w:vAlign w:val="center"/>
          </w:tcPr>
          <w:p w14:paraId="1AEB4714" w14:textId="556A1B82" w:rsidR="003E3FC7" w:rsidRPr="002B5B08" w:rsidRDefault="004B2B4B" w:rsidP="002B5B08">
            <w:pPr>
              <w:pStyle w:val="Texte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A44C57">
              <w:rPr>
                <w:b/>
                <w:bCs/>
                <w:noProof/>
                <w:sz w:val="28"/>
                <w:szCs w:val="28"/>
              </w:rPr>
              <w:t>Recherche Stage en developpement web front-end / back-end</w:t>
            </w:r>
            <w:r w:rsidR="00C57DB1">
              <w:rPr>
                <w:b/>
                <w:bCs/>
                <w:noProof/>
                <w:sz w:val="28"/>
                <w:szCs w:val="28"/>
              </w:rPr>
              <w:t>(4 à 6 mois)</w:t>
            </w:r>
          </w:p>
        </w:tc>
      </w:tr>
      <w:tr w:rsidR="001A2AC4" w:rsidRPr="00EA60CF" w14:paraId="7462B219" w14:textId="77777777" w:rsidTr="00AF5254">
        <w:trPr>
          <w:trHeight w:val="113"/>
        </w:trPr>
        <w:tc>
          <w:tcPr>
            <w:tcW w:w="4960" w:type="dxa"/>
            <w:gridSpan w:val="2"/>
            <w:vMerge w:val="restart"/>
            <w:shd w:val="clear" w:color="auto" w:fill="303848" w:themeFill="accent1"/>
            <w:vAlign w:val="center"/>
          </w:tcPr>
          <w:p w14:paraId="13D62F0B" w14:textId="08F9DD52" w:rsidR="00CD50FD" w:rsidRPr="002B5B08" w:rsidRDefault="003E3FC7" w:rsidP="002B5B08">
            <w:pPr>
              <w:pStyle w:val="Titre2"/>
              <w:jc w:val="center"/>
              <w:rPr>
                <w:noProof/>
                <w:color w:val="FFFFFF" w:themeColor="background1"/>
              </w:rPr>
            </w:pPr>
            <w:r w:rsidRPr="002B5B08">
              <w:rPr>
                <w:noProof/>
                <w:color w:val="F2F2F2" w:themeColor="background1" w:themeShade="F2"/>
                <w:shd w:val="clear" w:color="auto" w:fill="242935" w:themeFill="accent1" w:themeFillShade="BF"/>
              </w:rPr>
              <w:t>FORMATION</w:t>
            </w:r>
          </w:p>
        </w:tc>
        <w:tc>
          <w:tcPr>
            <w:tcW w:w="3539" w:type="dxa"/>
            <w:gridSpan w:val="2"/>
            <w:vMerge w:val="restart"/>
            <w:shd w:val="clear" w:color="auto" w:fill="303848" w:themeFill="accent1"/>
            <w:vAlign w:val="center"/>
          </w:tcPr>
          <w:p w14:paraId="1AD7711F" w14:textId="235F9E86" w:rsidR="00CD50FD" w:rsidRPr="00EA60CF" w:rsidRDefault="00967376" w:rsidP="00967376">
            <w:pPr>
              <w:pStyle w:val="Titre1"/>
              <w:rPr>
                <w:noProof/>
              </w:rPr>
            </w:pPr>
            <w:r>
              <w:rPr>
                <w:noProof/>
                <w:lang w:bidi="fr-FR"/>
              </w:rPr>
              <w:t>EXPERIENCE</w:t>
            </w:r>
          </w:p>
        </w:tc>
        <w:tc>
          <w:tcPr>
            <w:tcW w:w="2528" w:type="dxa"/>
            <w:tcBorders>
              <w:bottom w:val="single" w:sz="18" w:space="0" w:color="BF9268" w:themeColor="accent2"/>
            </w:tcBorders>
          </w:tcPr>
          <w:p w14:paraId="561B679C" w14:textId="77777777" w:rsidR="00CD50FD" w:rsidRPr="00EA60CF" w:rsidRDefault="00CD50FD" w:rsidP="00E8453B">
            <w:pPr>
              <w:rPr>
                <w:noProof/>
              </w:rPr>
            </w:pPr>
          </w:p>
        </w:tc>
      </w:tr>
      <w:tr w:rsidR="001A2AC4" w:rsidRPr="00EA60CF" w14:paraId="456F4D92" w14:textId="77777777" w:rsidTr="00AF5254">
        <w:trPr>
          <w:trHeight w:val="38"/>
        </w:trPr>
        <w:tc>
          <w:tcPr>
            <w:tcW w:w="4960" w:type="dxa"/>
            <w:gridSpan w:val="2"/>
            <w:vMerge/>
            <w:shd w:val="clear" w:color="auto" w:fill="303848" w:themeFill="accent1"/>
            <w:vAlign w:val="center"/>
          </w:tcPr>
          <w:p w14:paraId="09574E8A" w14:textId="77777777" w:rsidR="00CD50FD" w:rsidRPr="00EA60CF" w:rsidRDefault="00CD50FD" w:rsidP="00E8453B">
            <w:pPr>
              <w:pStyle w:val="Titre2"/>
              <w:rPr>
                <w:noProof/>
              </w:rPr>
            </w:pPr>
          </w:p>
        </w:tc>
        <w:tc>
          <w:tcPr>
            <w:tcW w:w="3539" w:type="dxa"/>
            <w:gridSpan w:val="2"/>
            <w:vMerge/>
            <w:shd w:val="clear" w:color="auto" w:fill="303848" w:themeFill="accent1"/>
            <w:vAlign w:val="center"/>
          </w:tcPr>
          <w:p w14:paraId="756CB582" w14:textId="77777777" w:rsidR="00CD50FD" w:rsidRPr="00EA60CF" w:rsidRDefault="00CD50FD" w:rsidP="00E8453B">
            <w:pPr>
              <w:pStyle w:val="Titre1"/>
              <w:rPr>
                <w:noProof/>
              </w:rPr>
            </w:pPr>
          </w:p>
        </w:tc>
        <w:tc>
          <w:tcPr>
            <w:tcW w:w="2528" w:type="dxa"/>
          </w:tcPr>
          <w:p w14:paraId="667C30F6" w14:textId="77777777" w:rsidR="00CD50FD" w:rsidRPr="00EA60CF" w:rsidRDefault="00CD50FD" w:rsidP="00E8453B">
            <w:pPr>
              <w:rPr>
                <w:noProof/>
              </w:rPr>
            </w:pPr>
          </w:p>
        </w:tc>
      </w:tr>
      <w:tr w:rsidR="00CF69FD" w:rsidRPr="00EA60CF" w14:paraId="707607ED" w14:textId="77777777" w:rsidTr="00AF5254">
        <w:trPr>
          <w:trHeight w:val="1713"/>
        </w:trPr>
        <w:tc>
          <w:tcPr>
            <w:tcW w:w="4960" w:type="dxa"/>
            <w:gridSpan w:val="2"/>
            <w:vMerge w:val="restart"/>
            <w:shd w:val="clear" w:color="auto" w:fill="F2F2F2" w:themeFill="background1" w:themeFillShade="F2"/>
          </w:tcPr>
          <w:p w14:paraId="05098170" w14:textId="77777777" w:rsidR="002B5B08" w:rsidRDefault="002B5B08" w:rsidP="00E8453B">
            <w:pPr>
              <w:rPr>
                <w:rFonts w:asciiTheme="majorHAnsi" w:hAnsiTheme="majorHAnsi" w:cstheme="majorHAnsi"/>
                <w:color w:val="auto"/>
                <w:highlight w:val="green"/>
              </w:rPr>
            </w:pPr>
          </w:p>
          <w:p w14:paraId="406B3E82" w14:textId="4B5E8B0E" w:rsidR="00CF69FD" w:rsidRPr="00851E63" w:rsidRDefault="00CF69FD" w:rsidP="00E8453B">
            <w:pPr>
              <w:rPr>
                <w:rFonts w:asciiTheme="majorHAnsi" w:hAnsiTheme="majorHAnsi" w:cstheme="majorHAnsi"/>
                <w:color w:val="auto"/>
              </w:rPr>
            </w:pPr>
            <w:r w:rsidRPr="00851E63">
              <w:rPr>
                <w:rFonts w:asciiTheme="majorHAnsi" w:hAnsiTheme="majorHAnsi" w:cstheme="majorHAnsi"/>
                <w:color w:val="auto"/>
                <w:highlight w:val="green"/>
              </w:rPr>
              <w:t>2019-2020 :</w:t>
            </w:r>
            <w:r w:rsidRPr="00851E63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14:paraId="745877C5" w14:textId="6BFB34C0" w:rsidR="003F5DB2" w:rsidRPr="00851E63" w:rsidRDefault="00CF69FD" w:rsidP="00E8453B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851E63">
              <w:rPr>
                <w:rFonts w:asciiTheme="majorHAnsi" w:hAnsiTheme="majorHAnsi" w:cstheme="majorHAnsi"/>
                <w:b/>
                <w:bCs/>
                <w:color w:val="auto"/>
              </w:rPr>
              <w:t>Formation développement web fullstack et mobile</w:t>
            </w:r>
            <w:r w:rsidRPr="00851E63">
              <w:rPr>
                <w:rFonts w:asciiTheme="majorHAnsi" w:hAnsiTheme="majorHAnsi" w:cstheme="majorHAnsi"/>
                <w:i/>
                <w:iCs/>
                <w:color w:val="auto"/>
              </w:rPr>
              <w:t>(konexio)</w:t>
            </w:r>
            <w:r w:rsidR="003F5DB2" w:rsidRPr="00851E63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diplôme RNCP II</w:t>
            </w:r>
          </w:p>
          <w:p w14:paraId="1F23AA41" w14:textId="7867E75D" w:rsidR="003F5DB2" w:rsidRPr="00AF5254" w:rsidRDefault="003F5DB2" w:rsidP="00AF5254">
            <w:pPr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AF5254">
              <w:rPr>
                <w:rFonts w:asciiTheme="majorHAnsi" w:hAnsiTheme="majorHAnsi" w:cstheme="majorHAnsi"/>
              </w:rPr>
              <w:t>Javascript-nodeJS-ExpressJS- mongoDB-</w:t>
            </w:r>
            <w:r w:rsidR="00C57DB1" w:rsidRPr="00AF5254">
              <w:rPr>
                <w:rFonts w:asciiTheme="majorHAnsi" w:hAnsiTheme="majorHAnsi" w:cstheme="majorHAnsi"/>
              </w:rPr>
              <w:t>R</w:t>
            </w:r>
            <w:r w:rsidRPr="00AF5254">
              <w:rPr>
                <w:rFonts w:asciiTheme="majorHAnsi" w:hAnsiTheme="majorHAnsi" w:cstheme="majorHAnsi"/>
              </w:rPr>
              <w:t>eactJS-</w:t>
            </w:r>
            <w:r w:rsidR="00C57DB1" w:rsidRPr="00AF5254">
              <w:rPr>
                <w:rFonts w:asciiTheme="majorHAnsi" w:hAnsiTheme="majorHAnsi" w:cstheme="majorHAnsi"/>
              </w:rPr>
              <w:t>R</w:t>
            </w:r>
            <w:r w:rsidRPr="00AF5254">
              <w:rPr>
                <w:rFonts w:asciiTheme="majorHAnsi" w:hAnsiTheme="majorHAnsi" w:cstheme="majorHAnsi"/>
              </w:rPr>
              <w:t>edux</w:t>
            </w:r>
          </w:p>
          <w:p w14:paraId="102579F5" w14:textId="77777777" w:rsidR="003F5DB2" w:rsidRPr="00851E63" w:rsidRDefault="003F5DB2" w:rsidP="00E8453B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</w:p>
          <w:p w14:paraId="2D99FD3F" w14:textId="77777777" w:rsidR="00CF69FD" w:rsidRPr="00851E63" w:rsidRDefault="00CF69FD" w:rsidP="00E8453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851E63">
              <w:rPr>
                <w:rFonts w:asciiTheme="majorHAnsi" w:hAnsiTheme="majorHAnsi" w:cstheme="majorHAnsi"/>
                <w:color w:val="auto"/>
                <w:highlight w:val="green"/>
              </w:rPr>
              <w:t>2018-2019</w:t>
            </w:r>
            <w:r w:rsidRPr="00851E63">
              <w:rPr>
                <w:rFonts w:asciiTheme="majorHAnsi" w:hAnsiTheme="majorHAnsi" w:cstheme="majorHAnsi"/>
                <w:i/>
                <w:iCs/>
                <w:color w:val="auto"/>
                <w:highlight w:val="green"/>
              </w:rPr>
              <w:t xml:space="preserve"> :</w:t>
            </w:r>
            <w:r w:rsidRPr="00851E63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</w:t>
            </w:r>
          </w:p>
          <w:p w14:paraId="07951B61" w14:textId="5F2D6357" w:rsidR="00CF69FD" w:rsidRPr="00A0712B" w:rsidRDefault="00CF69FD" w:rsidP="00E8453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A0712B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AUTO-DICTACT EN DEVELOPPEMENT WEB FRONT-END /BAC</w:t>
            </w:r>
            <w:r w:rsidR="00A0712B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K-END</w:t>
            </w:r>
            <w:r w:rsidR="00851E63" w:rsidRPr="00A0712B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A0712B" w:rsidRPr="00A0712B">
              <w:rPr>
                <w:rFonts w:asciiTheme="majorHAnsi" w:hAnsiTheme="majorHAnsi" w:cstheme="majorHAnsi"/>
                <w:color w:val="auto"/>
                <w:sz w:val="16"/>
                <w:szCs w:val="16"/>
              </w:rPr>
              <w:t>(JAVACRIPT-Node.js)</w:t>
            </w:r>
          </w:p>
          <w:p w14:paraId="7E480245" w14:textId="77777777" w:rsidR="00CF69FD" w:rsidRPr="00851E63" w:rsidRDefault="00CF69FD" w:rsidP="00E8453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</w:p>
          <w:p w14:paraId="2B8C0D73" w14:textId="77777777" w:rsidR="00CF69FD" w:rsidRPr="00851E63" w:rsidRDefault="00CF69FD" w:rsidP="00E8453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auto"/>
              </w:rPr>
            </w:pPr>
            <w:r w:rsidRPr="00851E63">
              <w:rPr>
                <w:rFonts w:asciiTheme="majorHAnsi" w:hAnsiTheme="majorHAnsi" w:cstheme="majorHAnsi"/>
                <w:color w:val="auto"/>
                <w:highlight w:val="green"/>
              </w:rPr>
              <w:t>2016-2017</w:t>
            </w:r>
            <w:r w:rsidRPr="00851E63">
              <w:rPr>
                <w:rFonts w:asciiTheme="majorHAnsi" w:hAnsiTheme="majorHAnsi" w:cstheme="majorHAnsi"/>
                <w:i/>
                <w:iCs/>
                <w:color w:val="auto"/>
                <w:highlight w:val="green"/>
              </w:rPr>
              <w:t xml:space="preserve"> </w:t>
            </w:r>
            <w:r w:rsidRPr="00851E63">
              <w:rPr>
                <w:rFonts w:asciiTheme="majorHAnsi" w:hAnsiTheme="majorHAnsi" w:cstheme="majorHAnsi"/>
                <w:color w:val="auto"/>
                <w:highlight w:val="green"/>
              </w:rPr>
              <w:t>:</w:t>
            </w:r>
            <w:r w:rsidRPr="00851E63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14:paraId="36ECBC56" w14:textId="732CD9C1" w:rsidR="00CF69FD" w:rsidRPr="00A0712B" w:rsidRDefault="00CF69FD" w:rsidP="00E8453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A0712B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 xml:space="preserve">DEUXIEME ANNEE </w:t>
            </w:r>
            <w:r w:rsidR="00156A88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DCG</w:t>
            </w:r>
            <w:r w:rsidR="00002FEB" w:rsidRPr="00A0712B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A0712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(</w:t>
            </w:r>
            <w:proofErr w:type="spellStart"/>
            <w:r w:rsidR="00156A88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esgf</w:t>
            </w:r>
            <w:proofErr w:type="spellEnd"/>
            <w:r w:rsidRPr="00A0712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)</w:t>
            </w:r>
          </w:p>
          <w:p w14:paraId="3301F4A0" w14:textId="77777777" w:rsidR="00CF69FD" w:rsidRPr="00851E63" w:rsidRDefault="00CF69FD" w:rsidP="00E8453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auto"/>
              </w:rPr>
            </w:pPr>
          </w:p>
          <w:p w14:paraId="6D127F9B" w14:textId="77777777" w:rsidR="00CF69FD" w:rsidRPr="00851E63" w:rsidRDefault="00CF69FD" w:rsidP="00E8453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auto"/>
              </w:rPr>
            </w:pPr>
            <w:r w:rsidRPr="00851E63">
              <w:rPr>
                <w:rFonts w:asciiTheme="majorHAnsi" w:hAnsiTheme="majorHAnsi" w:cstheme="majorHAnsi"/>
                <w:i/>
                <w:iCs/>
                <w:color w:val="auto"/>
                <w:highlight w:val="green"/>
              </w:rPr>
              <w:t xml:space="preserve">2015-2016 </w:t>
            </w:r>
            <w:r w:rsidRPr="00851E63">
              <w:rPr>
                <w:rFonts w:asciiTheme="majorHAnsi" w:hAnsiTheme="majorHAnsi" w:cstheme="majorHAnsi"/>
                <w:color w:val="auto"/>
                <w:highlight w:val="green"/>
              </w:rPr>
              <w:t>:</w:t>
            </w:r>
            <w:r w:rsidRPr="00851E63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14:paraId="79B64335" w14:textId="65A654FD" w:rsidR="00CF69FD" w:rsidRPr="00851E63" w:rsidRDefault="00CF69FD" w:rsidP="00E8453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A0712B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 xml:space="preserve">PREMIER ANNEE </w:t>
            </w:r>
            <w:r w:rsidR="00156A88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DCG</w:t>
            </w:r>
            <w:r w:rsidR="00002FEB" w:rsidRPr="00A0712B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A0712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(</w:t>
            </w:r>
            <w:proofErr w:type="spellStart"/>
            <w:r w:rsidR="00156A88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esgf</w:t>
            </w:r>
            <w:proofErr w:type="spellEnd"/>
            <w:r w:rsidRPr="00851E63">
              <w:rPr>
                <w:rFonts w:asciiTheme="majorHAnsi" w:hAnsiTheme="majorHAnsi" w:cstheme="majorHAnsi"/>
                <w:i/>
                <w:iCs/>
                <w:color w:val="auto"/>
              </w:rPr>
              <w:t>)</w:t>
            </w:r>
          </w:p>
          <w:p w14:paraId="603D49A7" w14:textId="77777777" w:rsidR="00CF69FD" w:rsidRPr="00851E63" w:rsidRDefault="00CF69FD" w:rsidP="00E8453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auto"/>
              </w:rPr>
            </w:pPr>
          </w:p>
          <w:p w14:paraId="2A3F802F" w14:textId="77777777" w:rsidR="00CF69FD" w:rsidRPr="00851E63" w:rsidRDefault="00CF69FD" w:rsidP="00E8453B">
            <w:pPr>
              <w:pStyle w:val="Texte"/>
              <w:rPr>
                <w:rFonts w:asciiTheme="majorHAnsi" w:hAnsiTheme="majorHAnsi" w:cstheme="majorHAnsi"/>
                <w:color w:val="auto"/>
              </w:rPr>
            </w:pPr>
            <w:r w:rsidRPr="00851E63">
              <w:rPr>
                <w:rFonts w:asciiTheme="majorHAnsi" w:hAnsiTheme="majorHAnsi" w:cstheme="majorHAnsi"/>
                <w:i/>
                <w:iCs/>
                <w:color w:val="auto"/>
                <w:sz w:val="24"/>
                <w:highlight w:val="green"/>
              </w:rPr>
              <w:t xml:space="preserve">2014-2015 </w:t>
            </w:r>
            <w:r w:rsidRPr="00851E63">
              <w:rPr>
                <w:rFonts w:asciiTheme="majorHAnsi" w:hAnsiTheme="majorHAnsi" w:cstheme="majorHAnsi"/>
                <w:color w:val="auto"/>
                <w:sz w:val="24"/>
                <w:highlight w:val="green"/>
              </w:rPr>
              <w:t>:</w:t>
            </w:r>
            <w:r w:rsidRPr="00851E63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14:paraId="0FDBBFBF" w14:textId="7FBCFA3E" w:rsidR="00C57DB1" w:rsidRPr="00A0712B" w:rsidRDefault="00CF69FD" w:rsidP="002B5B08">
            <w:pPr>
              <w:pStyle w:val="Texte"/>
              <w:rPr>
                <w:rFonts w:asciiTheme="majorHAnsi" w:hAnsiTheme="majorHAnsi" w:cstheme="majorHAnsi"/>
                <w:i/>
                <w:iCs/>
                <w:color w:val="auto"/>
                <w:szCs w:val="20"/>
              </w:rPr>
            </w:pPr>
            <w:r w:rsidRPr="00A0712B">
              <w:rPr>
                <w:rFonts w:asciiTheme="majorHAnsi" w:hAnsiTheme="majorHAnsi" w:cstheme="majorHAnsi"/>
                <w:b/>
                <w:bCs/>
                <w:color w:val="auto"/>
                <w:szCs w:val="20"/>
              </w:rPr>
              <w:t xml:space="preserve">Baccalauréat technique quantitative économies et gestions </w:t>
            </w:r>
            <w:r w:rsidRPr="00A0712B">
              <w:rPr>
                <w:rFonts w:asciiTheme="majorHAnsi" w:hAnsiTheme="majorHAnsi" w:cstheme="majorHAnsi"/>
                <w:i/>
                <w:iCs/>
                <w:color w:val="auto"/>
                <w:szCs w:val="20"/>
              </w:rPr>
              <w:t>(Itecom)</w:t>
            </w:r>
          </w:p>
          <w:p w14:paraId="0FD90CFE" w14:textId="77777777" w:rsidR="00A0712B" w:rsidRPr="00A0712B" w:rsidRDefault="00A0712B" w:rsidP="00A0712B"/>
          <w:p w14:paraId="78D8FB31" w14:textId="6EC4942C" w:rsidR="00CF69FD" w:rsidRPr="00A0712B" w:rsidRDefault="00CF69FD" w:rsidP="002B5B08">
            <w:pPr>
              <w:pStyle w:val="Titre2"/>
              <w:pBdr>
                <w:top w:val="single" w:sz="12" w:space="1" w:color="BF9268" w:themeColor="accent2"/>
                <w:left w:val="single" w:sz="12" w:space="4" w:color="BF9268" w:themeColor="accent2"/>
                <w:bottom w:val="single" w:sz="12" w:space="1" w:color="BF9268" w:themeColor="accent2"/>
                <w:right w:val="single" w:sz="12" w:space="4" w:color="BF9268" w:themeColor="accent2"/>
                <w:between w:val="single" w:sz="12" w:space="1" w:color="BF9268" w:themeColor="accent2"/>
                <w:bar w:val="single" w:sz="12" w:color="BF9268" w:themeColor="accent2"/>
              </w:pBdr>
              <w:shd w:val="clear" w:color="auto" w:fill="303848" w:themeFill="accent1"/>
              <w:jc w:val="center"/>
              <w:rPr>
                <w:rFonts w:asciiTheme="majorHAnsi" w:hAnsiTheme="majorHAnsi" w:cstheme="majorHAnsi"/>
                <w:b/>
                <w:bCs/>
                <w:noProof/>
                <w:color w:val="FFFFFF" w:themeColor="background1"/>
              </w:rPr>
            </w:pPr>
            <w:r w:rsidRPr="00A0712B">
              <w:rPr>
                <w:rFonts w:asciiTheme="majorHAnsi" w:hAnsiTheme="majorHAnsi" w:cstheme="majorHAnsi"/>
                <w:b/>
                <w:bCs/>
                <w:noProof/>
                <w:color w:val="FFFFFF" w:themeColor="background1"/>
              </w:rPr>
              <w:t>C</w:t>
            </w:r>
            <w:r w:rsidR="00A0712B">
              <w:rPr>
                <w:rFonts w:asciiTheme="majorHAnsi" w:hAnsiTheme="majorHAnsi" w:cstheme="majorHAnsi"/>
                <w:b/>
                <w:bCs/>
                <w:noProof/>
                <w:color w:val="FFFFFF" w:themeColor="background1"/>
              </w:rPr>
              <w:t>OMPETENCE</w:t>
            </w:r>
          </w:p>
          <w:p w14:paraId="3C64BD3F" w14:textId="77777777" w:rsidR="00A0712B" w:rsidRDefault="00A0712B" w:rsidP="00E8453B">
            <w:pPr>
              <w:pStyle w:val="Texte"/>
              <w:rPr>
                <w:rFonts w:asciiTheme="majorHAnsi" w:hAnsiTheme="majorHAnsi" w:cstheme="majorHAnsi"/>
                <w:b/>
                <w:bCs/>
                <w:noProof/>
              </w:rPr>
            </w:pPr>
          </w:p>
          <w:p w14:paraId="4BE2C914" w14:textId="4AF1E180" w:rsidR="00CF69FD" w:rsidRPr="00851E63" w:rsidRDefault="00CF69FD" w:rsidP="00E8453B">
            <w:pPr>
              <w:pStyle w:val="Text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851E63">
              <w:rPr>
                <w:rFonts w:asciiTheme="majorHAnsi" w:hAnsiTheme="majorHAnsi" w:cstheme="majorHAnsi"/>
                <w:b/>
                <w:bCs/>
                <w:noProof/>
              </w:rPr>
              <w:t>◦  RIGUEUR</w:t>
            </w:r>
          </w:p>
          <w:p w14:paraId="5648D76F" w14:textId="39DA1898" w:rsidR="00CF69FD" w:rsidRPr="00851E63" w:rsidRDefault="00CF69FD" w:rsidP="00E8453B">
            <w:pPr>
              <w:pStyle w:val="Text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851E63">
              <w:rPr>
                <w:rFonts w:asciiTheme="majorHAnsi" w:hAnsiTheme="majorHAnsi" w:cstheme="majorHAnsi"/>
                <w:b/>
                <w:bCs/>
                <w:noProof/>
              </w:rPr>
              <w:t xml:space="preserve">◦ </w:t>
            </w:r>
            <w:r w:rsidR="00851E63">
              <w:rPr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Pr="00851E63">
              <w:rPr>
                <w:rFonts w:asciiTheme="majorHAnsi" w:hAnsiTheme="majorHAnsi" w:cstheme="majorHAnsi"/>
                <w:b/>
                <w:bCs/>
                <w:noProof/>
              </w:rPr>
              <w:t>PONCTUALITÉ</w:t>
            </w:r>
          </w:p>
          <w:p w14:paraId="437DAEFE" w14:textId="7EEE5382" w:rsidR="00CF69FD" w:rsidRPr="00851E63" w:rsidRDefault="00CF69FD" w:rsidP="00E8453B">
            <w:pPr>
              <w:pStyle w:val="Text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851E63">
              <w:rPr>
                <w:rFonts w:asciiTheme="majorHAnsi" w:hAnsiTheme="majorHAnsi" w:cstheme="majorHAnsi"/>
                <w:b/>
                <w:bCs/>
                <w:noProof/>
              </w:rPr>
              <w:t xml:space="preserve">◦ </w:t>
            </w:r>
            <w:r w:rsidR="00851E63">
              <w:rPr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Pr="00851E63">
              <w:rPr>
                <w:rFonts w:asciiTheme="majorHAnsi" w:hAnsiTheme="majorHAnsi" w:cstheme="majorHAnsi"/>
                <w:b/>
                <w:bCs/>
                <w:noProof/>
              </w:rPr>
              <w:t>ECOUTE ACTIVE</w:t>
            </w:r>
          </w:p>
          <w:p w14:paraId="47AF0ECE" w14:textId="1806AFB2" w:rsidR="00CF69FD" w:rsidRPr="00851E63" w:rsidRDefault="00CF69FD" w:rsidP="00E8453B">
            <w:pPr>
              <w:pStyle w:val="Text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851E63">
              <w:rPr>
                <w:rFonts w:asciiTheme="majorHAnsi" w:hAnsiTheme="majorHAnsi" w:cstheme="majorHAnsi"/>
                <w:b/>
                <w:bCs/>
                <w:noProof/>
              </w:rPr>
              <w:t xml:space="preserve">◦ </w:t>
            </w:r>
            <w:r w:rsidR="00851E63">
              <w:rPr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Pr="00851E63">
              <w:rPr>
                <w:rFonts w:asciiTheme="majorHAnsi" w:hAnsiTheme="majorHAnsi" w:cstheme="majorHAnsi"/>
                <w:b/>
                <w:bCs/>
                <w:noProof/>
              </w:rPr>
              <w:t>PRISE D’INITIATIVE</w:t>
            </w:r>
          </w:p>
          <w:p w14:paraId="21D7C815" w14:textId="538EF0BE" w:rsidR="00CF69FD" w:rsidRPr="00851E63" w:rsidRDefault="00CF69FD" w:rsidP="00E8453B">
            <w:pPr>
              <w:pStyle w:val="Text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851E63">
              <w:rPr>
                <w:rFonts w:asciiTheme="majorHAnsi" w:hAnsiTheme="majorHAnsi" w:cstheme="majorHAnsi"/>
                <w:b/>
                <w:bCs/>
                <w:noProof/>
              </w:rPr>
              <w:t xml:space="preserve">◦ </w:t>
            </w:r>
            <w:r w:rsidR="00851E63">
              <w:rPr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Pr="00851E63">
              <w:rPr>
                <w:rFonts w:asciiTheme="majorHAnsi" w:hAnsiTheme="majorHAnsi" w:cstheme="majorHAnsi"/>
                <w:b/>
                <w:bCs/>
                <w:noProof/>
              </w:rPr>
              <w:t>RÉSOLUTION DE PROBLÈMES</w:t>
            </w:r>
          </w:p>
          <w:p w14:paraId="683DD81A" w14:textId="1CB7F317" w:rsidR="002B5B08" w:rsidRDefault="00CF69FD" w:rsidP="002B5B08">
            <w:pPr>
              <w:pStyle w:val="Text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851E63">
              <w:rPr>
                <w:rFonts w:asciiTheme="majorHAnsi" w:hAnsiTheme="majorHAnsi" w:cstheme="majorHAnsi"/>
                <w:noProof/>
              </w:rPr>
              <w:t xml:space="preserve">◦ </w:t>
            </w:r>
            <w:r w:rsidR="00851E63">
              <w:rPr>
                <w:rFonts w:asciiTheme="majorHAnsi" w:hAnsiTheme="majorHAnsi" w:cstheme="majorHAnsi"/>
                <w:noProof/>
              </w:rPr>
              <w:t xml:space="preserve"> </w:t>
            </w:r>
            <w:r w:rsidRPr="00851E63">
              <w:rPr>
                <w:rFonts w:asciiTheme="majorHAnsi" w:hAnsiTheme="majorHAnsi" w:cstheme="majorHAnsi"/>
                <w:b/>
                <w:bCs/>
                <w:noProof/>
              </w:rPr>
              <w:t>BONNE ORGANISATION</w:t>
            </w:r>
          </w:p>
          <w:p w14:paraId="57F570BA" w14:textId="77777777" w:rsidR="002B5B08" w:rsidRPr="002B5B08" w:rsidRDefault="002B5B08" w:rsidP="002B5B08"/>
          <w:p w14:paraId="6B36DB35" w14:textId="19B90FEF" w:rsidR="00CF69FD" w:rsidRPr="00A0712B" w:rsidRDefault="00CF69FD" w:rsidP="002B5B08">
            <w:pPr>
              <w:pBdr>
                <w:top w:val="single" w:sz="12" w:space="1" w:color="303848" w:themeColor="accent1"/>
                <w:left w:val="single" w:sz="12" w:space="4" w:color="303848" w:themeColor="accent1"/>
                <w:bottom w:val="single" w:sz="12" w:space="1" w:color="303848" w:themeColor="accent1"/>
                <w:right w:val="single" w:sz="12" w:space="4" w:color="303848" w:themeColor="accent1"/>
              </w:pBdr>
              <w:shd w:val="clear" w:color="auto" w:fill="303848" w:themeFill="accent1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A0712B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L a n g u e</w:t>
            </w:r>
          </w:p>
          <w:p w14:paraId="400E0DEC" w14:textId="4C99401F" w:rsidR="00AF5254" w:rsidRDefault="00CF69FD" w:rsidP="00E8453B">
            <w:pPr>
              <w:rPr>
                <w:rFonts w:asciiTheme="majorHAnsi" w:hAnsiTheme="majorHAnsi" w:cstheme="majorHAnsi"/>
                <w:noProof/>
                <w:color w:val="595959" w:themeColor="text1" w:themeTint="A6"/>
                <w:sz w:val="28"/>
                <w:szCs w:val="28"/>
                <w:lang w:bidi="fr-FR"/>
              </w:rPr>
            </w:pPr>
            <w:r w:rsidRPr="00851E63">
              <w:rPr>
                <w:rFonts w:asciiTheme="majorHAnsi" w:hAnsiTheme="majorHAnsi" w:cstheme="majorHAnsi"/>
                <w:color w:val="404040" w:themeColor="text1" w:themeTint="BF"/>
              </w:rPr>
              <w:t>Français</w:t>
            </w:r>
            <w:r w:rsidRPr="00851E63">
              <w:rPr>
                <w:rStyle w:val="Distinguer"/>
                <w:rFonts w:asciiTheme="majorHAnsi" w:hAnsiTheme="majorHAnsi" w:cstheme="majorHAnsi"/>
                <w:noProof/>
                <w:color w:val="404040" w:themeColor="text1" w:themeTint="BF"/>
              </w:rPr>
              <w:t xml:space="preserve"> </w:t>
            </w:r>
            <w:r w:rsidR="002B5B08"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  <w:t>–</w:t>
            </w:r>
            <w:r w:rsidRPr="00851E63">
              <w:rPr>
                <w:rFonts w:asciiTheme="majorHAnsi" w:hAnsiTheme="majorHAnsi" w:cstheme="majorHAnsi"/>
                <w:color w:val="404040" w:themeColor="text1" w:themeTint="BF"/>
              </w:rPr>
              <w:t xml:space="preserve"> Anglais</w:t>
            </w:r>
            <w:r w:rsidRPr="00851E63">
              <w:rPr>
                <w:rStyle w:val="Distinguer"/>
                <w:rFonts w:asciiTheme="majorHAnsi" w:hAnsiTheme="majorHAnsi" w:cstheme="majorHAnsi"/>
                <w:noProof/>
                <w:color w:val="404040" w:themeColor="text1" w:themeTint="BF"/>
              </w:rPr>
              <w:t xml:space="preserve"> </w:t>
            </w:r>
            <w:r w:rsidR="002B5B08"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  <w:t>–</w:t>
            </w:r>
            <w:r w:rsidRPr="00851E63">
              <w:rPr>
                <w:rFonts w:asciiTheme="majorHAnsi" w:hAnsiTheme="majorHAnsi" w:cstheme="majorHAnsi"/>
                <w:color w:val="404040" w:themeColor="text1" w:themeTint="BF"/>
              </w:rPr>
              <w:t xml:space="preserve"> wolof</w:t>
            </w:r>
            <w:r w:rsidRPr="00851E63">
              <w:rPr>
                <w:rStyle w:val="Distinguer"/>
                <w:rFonts w:asciiTheme="majorHAnsi" w:hAnsiTheme="majorHAnsi" w:cstheme="majorHAnsi"/>
                <w:noProof/>
              </w:rPr>
              <w:t xml:space="preserve"> </w:t>
            </w:r>
            <w:r w:rsidRPr="00851E63">
              <w:rPr>
                <w:rFonts w:asciiTheme="majorHAnsi" w:hAnsiTheme="majorHAnsi" w:cstheme="majorHAnsi"/>
                <w:noProof/>
                <w:color w:val="595959" w:themeColor="text1" w:themeTint="A6"/>
                <w:sz w:val="28"/>
                <w:szCs w:val="28"/>
                <w:lang w:bidi="fr-FR"/>
              </w:rPr>
              <w:t xml:space="preserve"> </w:t>
            </w:r>
          </w:p>
          <w:p w14:paraId="3DDBFBF6" w14:textId="77777777" w:rsidR="002B5B08" w:rsidRPr="00851E63" w:rsidRDefault="002B5B08" w:rsidP="00E8453B">
            <w:pPr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  <w:sz w:val="28"/>
                <w:szCs w:val="28"/>
                <w:lang w:bidi="fr-FR"/>
              </w:rPr>
            </w:pPr>
          </w:p>
          <w:p w14:paraId="41DE09C0" w14:textId="2FAB7A6F" w:rsidR="00CF69FD" w:rsidRPr="00A0712B" w:rsidRDefault="00CF69FD" w:rsidP="002B5B08">
            <w:pPr>
              <w:pBdr>
                <w:top w:val="single" w:sz="12" w:space="1" w:color="303848" w:themeColor="accent1"/>
                <w:left w:val="single" w:sz="12" w:space="4" w:color="303848" w:themeColor="accent1"/>
                <w:bottom w:val="single" w:sz="12" w:space="1" w:color="303848" w:themeColor="accent1"/>
                <w:right w:val="single" w:sz="12" w:space="4" w:color="303848" w:themeColor="accent1"/>
              </w:pBdr>
              <w:shd w:val="clear" w:color="auto" w:fill="303848" w:themeFill="accent1"/>
              <w:jc w:val="center"/>
              <w:rPr>
                <w:rStyle w:val="Distinguer"/>
                <w:rFonts w:asciiTheme="majorHAnsi" w:hAnsiTheme="majorHAnsi" w:cstheme="majorHAnsi"/>
                <w:b/>
                <w:bCs/>
                <w:noProof/>
                <w:color w:val="FFFFFF" w:themeColor="background1"/>
              </w:rPr>
            </w:pPr>
            <w:r w:rsidRPr="00A0712B">
              <w:rPr>
                <w:rStyle w:val="Distinguer"/>
                <w:rFonts w:asciiTheme="majorHAnsi" w:hAnsiTheme="majorHAnsi" w:cstheme="majorHAnsi"/>
                <w:b/>
                <w:bCs/>
                <w:color w:val="FFFFFF" w:themeColor="background1"/>
              </w:rPr>
              <w:t>C</w:t>
            </w:r>
            <w:r w:rsidR="00A0712B">
              <w:rPr>
                <w:rStyle w:val="Distinguer"/>
                <w:rFonts w:asciiTheme="majorHAnsi" w:hAnsiTheme="majorHAnsi" w:cstheme="majorHAnsi"/>
                <w:b/>
                <w:bCs/>
                <w:color w:val="FFFFFF" w:themeColor="background1"/>
              </w:rPr>
              <w:t>ENTRE</w:t>
            </w:r>
            <w:r w:rsidRPr="00A0712B">
              <w:rPr>
                <w:rStyle w:val="Distinguer"/>
                <w:rFonts w:asciiTheme="majorHAnsi" w:hAnsiTheme="majorHAnsi" w:cstheme="majorHAnsi"/>
                <w:b/>
                <w:bCs/>
                <w:color w:val="FFFFFF" w:themeColor="background1"/>
              </w:rPr>
              <w:t xml:space="preserve"> D’</w:t>
            </w:r>
            <w:r w:rsidR="00A0712B">
              <w:rPr>
                <w:rStyle w:val="Distinguer"/>
                <w:rFonts w:asciiTheme="majorHAnsi" w:hAnsiTheme="majorHAnsi" w:cstheme="majorHAnsi"/>
                <w:b/>
                <w:bCs/>
                <w:color w:val="FFFFFF" w:themeColor="background1"/>
              </w:rPr>
              <w:t>INTERET</w:t>
            </w:r>
          </w:p>
          <w:p w14:paraId="7E28EABB" w14:textId="5C8C52B2" w:rsidR="003E3FC7" w:rsidRDefault="00CF69FD" w:rsidP="00E8453B">
            <w:pPr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</w:pPr>
            <w:r w:rsidRPr="00851E63"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  <w:t xml:space="preserve">FootBall – Musique </w:t>
            </w:r>
            <w:r w:rsidR="002B5B08"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  <w:t>–</w:t>
            </w:r>
            <w:r w:rsidRPr="00851E63"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  <w:t xml:space="preserve"> Film</w:t>
            </w:r>
            <w:r w:rsidR="002B5B08"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  <w:t xml:space="preserve"> </w:t>
            </w:r>
            <w:r w:rsidR="002B5B08"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  <w:t>–</w:t>
            </w:r>
            <w:r w:rsidR="002B5B08"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  <w:t xml:space="preserve"> Lecture</w:t>
            </w:r>
          </w:p>
          <w:p w14:paraId="7EAD8380" w14:textId="77777777" w:rsidR="002B5B08" w:rsidRDefault="002B5B08" w:rsidP="00E8453B">
            <w:pPr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</w:pPr>
          </w:p>
          <w:p w14:paraId="1489C8B5" w14:textId="77777777" w:rsidR="002B5B08" w:rsidRPr="00851E63" w:rsidRDefault="002B5B08" w:rsidP="00E8453B">
            <w:pPr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</w:pPr>
          </w:p>
          <w:p w14:paraId="69F07942" w14:textId="77777777" w:rsidR="00002FEB" w:rsidRPr="00851E63" w:rsidRDefault="00002FEB" w:rsidP="00E8453B">
            <w:pPr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</w:pPr>
          </w:p>
          <w:p w14:paraId="3F628BC3" w14:textId="77777777" w:rsidR="00002FEB" w:rsidRPr="00851E63" w:rsidRDefault="00002FEB" w:rsidP="00E8453B">
            <w:pPr>
              <w:rPr>
                <w:rStyle w:val="Distinguer"/>
                <w:rFonts w:asciiTheme="majorHAnsi" w:hAnsiTheme="majorHAnsi" w:cstheme="majorHAnsi"/>
                <w:noProof/>
                <w:color w:val="595959" w:themeColor="text1" w:themeTint="A6"/>
              </w:rPr>
            </w:pPr>
          </w:p>
          <w:p w14:paraId="02C1FBED" w14:textId="77777777" w:rsidR="00CF69FD" w:rsidRPr="00851E63" w:rsidRDefault="00CF69FD" w:rsidP="00E8453B">
            <w:pPr>
              <w:rPr>
                <w:rFonts w:asciiTheme="majorHAnsi" w:hAnsiTheme="majorHAnsi" w:cstheme="majorHAnsi"/>
                <w:noProof/>
                <w:color w:val="BF9268" w:themeColor="accent2"/>
              </w:rPr>
            </w:pPr>
            <w:r w:rsidRPr="00851E63">
              <w:rPr>
                <w:rStyle w:val="Distinguer"/>
                <w:rFonts w:asciiTheme="majorHAnsi" w:hAnsiTheme="majorHAnsi" w:cstheme="majorHAnsi"/>
                <w:color w:val="595959" w:themeColor="text1" w:themeTint="A6"/>
                <w:sz w:val="28"/>
                <w:szCs w:val="28"/>
              </w:rPr>
              <w:t xml:space="preserve"> </w:t>
            </w:r>
          </w:p>
        </w:tc>
        <w:tc>
          <w:tcPr>
            <w:tcW w:w="6067" w:type="dxa"/>
            <w:gridSpan w:val="3"/>
            <w:vAlign w:val="center"/>
          </w:tcPr>
          <w:p w14:paraId="66EA6D77" w14:textId="77777777" w:rsidR="003E3FC7" w:rsidRPr="00E8453B" w:rsidRDefault="003E3FC7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  <w:highlight w:val="green"/>
              </w:rPr>
            </w:pPr>
          </w:p>
          <w:p w14:paraId="4A765B2E" w14:textId="77777777" w:rsidR="00CF69FD" w:rsidRPr="00E8453B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E8453B">
              <w:rPr>
                <w:rFonts w:asciiTheme="minorHAnsi" w:hAnsiTheme="minorHAnsi" w:cstheme="minorHAnsi"/>
                <w:highlight w:val="green"/>
              </w:rPr>
              <w:t>Novembre2018-Juillet 2019 :</w:t>
            </w:r>
            <w:r w:rsidRPr="00E8453B">
              <w:rPr>
                <w:rFonts w:asciiTheme="minorHAnsi" w:hAnsiTheme="minorHAnsi" w:cstheme="minorHAnsi"/>
              </w:rPr>
              <w:t xml:space="preserve">  </w:t>
            </w:r>
          </w:p>
          <w:p w14:paraId="3994C23D" w14:textId="43B07CAD" w:rsidR="00CF69FD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8453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HOT CHEF chez prêt à manger à Paris</w:t>
            </w:r>
          </w:p>
          <w:p w14:paraId="64ABE411" w14:textId="0D53CE0F" w:rsidR="00AF5254" w:rsidRPr="00E8453B" w:rsidRDefault="00AF5254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(Restauration)</w:t>
            </w:r>
          </w:p>
          <w:p w14:paraId="1AEC5F6D" w14:textId="77777777" w:rsidR="00CF69FD" w:rsidRPr="00E8453B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</w:rPr>
            </w:pPr>
          </w:p>
          <w:p w14:paraId="79159416" w14:textId="77777777" w:rsidR="00CF69FD" w:rsidRPr="00E8453B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</w:rPr>
            </w:pPr>
            <w:r w:rsidRPr="00E8453B">
              <w:rPr>
                <w:rFonts w:asciiTheme="minorHAnsi" w:hAnsiTheme="minorHAnsi" w:cstheme="minorHAnsi"/>
                <w:color w:val="auto"/>
                <w:highlight w:val="green"/>
              </w:rPr>
              <w:t>Juin2017-Septembre2018 :</w:t>
            </w:r>
          </w:p>
          <w:p w14:paraId="337B3C64" w14:textId="77777777" w:rsidR="00AF5254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8453B">
              <w:rPr>
                <w:rFonts w:asciiTheme="minorHAnsi" w:hAnsiTheme="minorHAnsi" w:cstheme="minorHAnsi"/>
                <w:b/>
                <w:bCs/>
                <w:i/>
                <w:iCs/>
                <w:color w:val="auto"/>
                <w:sz w:val="32"/>
                <w:szCs w:val="32"/>
              </w:rPr>
              <w:t xml:space="preserve"> </w:t>
            </w:r>
            <w:r w:rsidRPr="00E8453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Equipier polyvalent junior chez FIVE</w:t>
            </w:r>
            <w:r w:rsidR="00AF525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E8453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GUYS</w:t>
            </w:r>
          </w:p>
          <w:p w14:paraId="4BDF18BC" w14:textId="02F2F0A4" w:rsidR="00CF69FD" w:rsidRPr="00AF5254" w:rsidRDefault="00AF5254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F525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Restauration</w:t>
            </w:r>
            <w:r w:rsidRPr="00AF525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-rapide)</w:t>
            </w:r>
          </w:p>
          <w:p w14:paraId="48C4D12B" w14:textId="77777777" w:rsidR="00CF69FD" w:rsidRPr="00E8453B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</w:rPr>
            </w:pPr>
          </w:p>
          <w:p w14:paraId="4199358A" w14:textId="77777777" w:rsidR="00CF69FD" w:rsidRPr="00E8453B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</w:rPr>
            </w:pPr>
            <w:r w:rsidRPr="00E8453B">
              <w:rPr>
                <w:rFonts w:asciiTheme="minorHAnsi" w:hAnsiTheme="minorHAnsi" w:cstheme="minorHAnsi"/>
                <w:color w:val="auto"/>
                <w:highlight w:val="green"/>
              </w:rPr>
              <w:t>Juin2016-Mai2017 :</w:t>
            </w:r>
            <w:r w:rsidRPr="00E8453B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  <w:p w14:paraId="2DA7BD96" w14:textId="39C7C025" w:rsidR="00CF69FD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8453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Equipier polyvalent junior chez Burger King</w:t>
            </w:r>
          </w:p>
          <w:p w14:paraId="3F23122D" w14:textId="422BBAF7" w:rsidR="00AF5254" w:rsidRPr="00E8453B" w:rsidRDefault="00AF5254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(Restauration-rapide)</w:t>
            </w:r>
          </w:p>
          <w:p w14:paraId="1720DDCA" w14:textId="77777777" w:rsidR="00CF69FD" w:rsidRPr="00E8453B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</w:rPr>
            </w:pPr>
          </w:p>
          <w:p w14:paraId="62E94DFF" w14:textId="77777777" w:rsidR="00CF69FD" w:rsidRPr="00E8453B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</w:rPr>
            </w:pPr>
            <w:r w:rsidRPr="00E8453B">
              <w:rPr>
                <w:rFonts w:asciiTheme="minorHAnsi" w:hAnsiTheme="minorHAnsi" w:cstheme="minorHAnsi"/>
                <w:color w:val="auto"/>
                <w:highlight w:val="green"/>
              </w:rPr>
              <w:t>Janvier2015-juillet2016 :</w:t>
            </w:r>
            <w:r w:rsidRPr="00E8453B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  <w:p w14:paraId="2B6211A5" w14:textId="77777777" w:rsidR="00CF69FD" w:rsidRPr="00E8453B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8453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Serveur et chef de rang à l'hôtel Hilton à la défense.</w:t>
            </w:r>
          </w:p>
          <w:p w14:paraId="6C4BB0E5" w14:textId="77777777" w:rsidR="00CF69FD" w:rsidRPr="00E8453B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2ECE25BF" w14:textId="77777777" w:rsidR="00CF69FD" w:rsidRPr="00E8453B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</w:rPr>
            </w:pPr>
            <w:r w:rsidRPr="00E8453B">
              <w:rPr>
                <w:rFonts w:asciiTheme="minorHAnsi" w:hAnsiTheme="minorHAnsi" w:cstheme="minorHAnsi"/>
                <w:i/>
                <w:iCs/>
                <w:color w:val="auto"/>
                <w:highlight w:val="green"/>
              </w:rPr>
              <w:t xml:space="preserve">Juin 2014 - Décembre2014 </w:t>
            </w:r>
            <w:r w:rsidRPr="00E8453B">
              <w:rPr>
                <w:rFonts w:asciiTheme="minorHAnsi" w:hAnsiTheme="minorHAnsi" w:cstheme="minorHAnsi"/>
                <w:color w:val="auto"/>
                <w:highlight w:val="green"/>
              </w:rPr>
              <w:t>:</w:t>
            </w:r>
            <w:r w:rsidRPr="00E8453B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  <w:p w14:paraId="358AE13C" w14:textId="77777777" w:rsidR="00CF69FD" w:rsidRPr="00E8453B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8453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Préparateur de commande, livraisons des marchandises, contrôle colis et facturation centre commerciale casino sahm à Dakar</w:t>
            </w:r>
          </w:p>
          <w:p w14:paraId="2BEF9443" w14:textId="77777777" w:rsidR="00CF69FD" w:rsidRPr="00E8453B" w:rsidRDefault="00CF69FD" w:rsidP="00E84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</w:rPr>
            </w:pPr>
          </w:p>
          <w:p w14:paraId="2117A389" w14:textId="77777777" w:rsidR="00CF69FD" w:rsidRPr="00E8453B" w:rsidRDefault="00CF69FD" w:rsidP="00E8453B">
            <w:pPr>
              <w:pStyle w:val="Texte"/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</w:pPr>
            <w:r w:rsidRPr="00E8453B">
              <w:rPr>
                <w:rFonts w:asciiTheme="minorHAnsi" w:hAnsiTheme="minorHAnsi" w:cstheme="minorHAnsi"/>
                <w:color w:val="auto"/>
                <w:sz w:val="24"/>
                <w:highlight w:val="green"/>
              </w:rPr>
              <w:t>Novembre-décembre 2013 :</w:t>
            </w:r>
            <w:r w:rsidRPr="00E8453B"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  <w:t xml:space="preserve"> </w:t>
            </w:r>
          </w:p>
          <w:p w14:paraId="22E98667" w14:textId="77777777" w:rsidR="00CF69FD" w:rsidRPr="00E8453B" w:rsidRDefault="00CF69FD" w:rsidP="00E8453B">
            <w:pPr>
              <w:pStyle w:val="Texte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8453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Décoration équipement et vente import-export à Dakar</w:t>
            </w:r>
          </w:p>
          <w:p w14:paraId="73D5E9C4" w14:textId="77777777" w:rsidR="00CF69FD" w:rsidRPr="00E8453B" w:rsidRDefault="00CF69FD" w:rsidP="00E8453B">
            <w:pPr>
              <w:rPr>
                <w:rFonts w:asciiTheme="minorHAnsi" w:hAnsiTheme="minorHAnsi" w:cstheme="minorHAnsi"/>
              </w:rPr>
            </w:pPr>
          </w:p>
        </w:tc>
      </w:tr>
      <w:tr w:rsidR="00CF69FD" w:rsidRPr="00EA60CF" w14:paraId="19DD341E" w14:textId="77777777" w:rsidTr="00AF5254">
        <w:trPr>
          <w:trHeight w:val="38"/>
        </w:trPr>
        <w:tc>
          <w:tcPr>
            <w:tcW w:w="4960" w:type="dxa"/>
            <w:gridSpan w:val="2"/>
            <w:vMerge/>
            <w:shd w:val="clear" w:color="auto" w:fill="F2F2F2" w:themeFill="background1" w:themeFillShade="F2"/>
            <w:vAlign w:val="center"/>
          </w:tcPr>
          <w:p w14:paraId="7B1AF585" w14:textId="77777777" w:rsidR="00CF69FD" w:rsidRPr="00EA60CF" w:rsidRDefault="00CF69FD" w:rsidP="00E8453B">
            <w:pPr>
              <w:pStyle w:val="Texte"/>
              <w:rPr>
                <w:noProof/>
              </w:rPr>
            </w:pPr>
          </w:p>
        </w:tc>
        <w:tc>
          <w:tcPr>
            <w:tcW w:w="3539" w:type="dxa"/>
            <w:gridSpan w:val="2"/>
            <w:vMerge w:val="restart"/>
            <w:shd w:val="clear" w:color="auto" w:fill="303848" w:themeFill="accent1"/>
            <w:vAlign w:val="center"/>
          </w:tcPr>
          <w:p w14:paraId="5449FB35" w14:textId="77777777" w:rsidR="00CF69FD" w:rsidRPr="00E8453B" w:rsidRDefault="00CF69FD" w:rsidP="00E8453B">
            <w:pPr>
              <w:pStyle w:val="Titre1"/>
              <w:rPr>
                <w:rFonts w:asciiTheme="minorHAnsi" w:hAnsiTheme="minorHAnsi" w:cstheme="minorHAnsi"/>
                <w:noProof/>
              </w:rPr>
            </w:pPr>
            <w:r w:rsidRPr="00E8453B">
              <w:rPr>
                <w:rFonts w:asciiTheme="minorHAnsi" w:hAnsiTheme="minorHAnsi" w:cstheme="minorHAnsi"/>
                <w:noProof/>
              </w:rPr>
              <w:t>Langage informatique</w:t>
            </w:r>
          </w:p>
        </w:tc>
        <w:tc>
          <w:tcPr>
            <w:tcW w:w="2528" w:type="dxa"/>
            <w:tcBorders>
              <w:bottom w:val="single" w:sz="18" w:space="0" w:color="BF9268" w:themeColor="accent2"/>
            </w:tcBorders>
          </w:tcPr>
          <w:p w14:paraId="3536FEE4" w14:textId="77777777" w:rsidR="00CF69FD" w:rsidRPr="00E8453B" w:rsidRDefault="00CF69FD" w:rsidP="00E8453B">
            <w:pPr>
              <w:rPr>
                <w:rFonts w:asciiTheme="minorHAnsi" w:hAnsiTheme="minorHAnsi" w:cstheme="minorHAnsi"/>
                <w:noProof/>
              </w:rPr>
            </w:pPr>
          </w:p>
        </w:tc>
      </w:tr>
      <w:tr w:rsidR="00CF69FD" w:rsidRPr="00EA60CF" w14:paraId="2ECBD73D" w14:textId="77777777" w:rsidTr="00AF5254">
        <w:trPr>
          <w:trHeight w:val="38"/>
        </w:trPr>
        <w:tc>
          <w:tcPr>
            <w:tcW w:w="4960" w:type="dxa"/>
            <w:gridSpan w:val="2"/>
            <w:vMerge/>
            <w:shd w:val="clear" w:color="auto" w:fill="F2F2F2" w:themeFill="background1" w:themeFillShade="F2"/>
            <w:vAlign w:val="center"/>
          </w:tcPr>
          <w:p w14:paraId="56251AB8" w14:textId="77777777" w:rsidR="00CF69FD" w:rsidRPr="00EA60CF" w:rsidRDefault="00CF69FD" w:rsidP="00E8453B">
            <w:pPr>
              <w:pStyle w:val="Texte"/>
              <w:rPr>
                <w:noProof/>
                <w:spacing w:val="32"/>
              </w:rPr>
            </w:pPr>
          </w:p>
        </w:tc>
        <w:tc>
          <w:tcPr>
            <w:tcW w:w="3539" w:type="dxa"/>
            <w:gridSpan w:val="2"/>
            <w:vMerge/>
            <w:shd w:val="clear" w:color="auto" w:fill="303848" w:themeFill="accent1"/>
            <w:vAlign w:val="center"/>
          </w:tcPr>
          <w:p w14:paraId="687EEB0B" w14:textId="77777777" w:rsidR="00CF69FD" w:rsidRPr="00E8453B" w:rsidRDefault="00CF69FD" w:rsidP="00E8453B">
            <w:pPr>
              <w:pStyle w:val="Titre1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528" w:type="dxa"/>
          </w:tcPr>
          <w:p w14:paraId="680BFBE8" w14:textId="77777777" w:rsidR="00CF69FD" w:rsidRPr="00E8453B" w:rsidRDefault="00CF69FD" w:rsidP="00E8453B">
            <w:pPr>
              <w:rPr>
                <w:rFonts w:asciiTheme="minorHAnsi" w:hAnsiTheme="minorHAnsi" w:cstheme="minorHAnsi"/>
                <w:noProof/>
              </w:rPr>
            </w:pPr>
          </w:p>
        </w:tc>
      </w:tr>
      <w:tr w:rsidR="00CF69FD" w:rsidRPr="00EA60CF" w14:paraId="043614B3" w14:textId="77777777" w:rsidTr="00AF5254">
        <w:trPr>
          <w:trHeight w:val="406"/>
        </w:trPr>
        <w:tc>
          <w:tcPr>
            <w:tcW w:w="4960" w:type="dxa"/>
            <w:gridSpan w:val="2"/>
            <w:vMerge/>
            <w:shd w:val="clear" w:color="auto" w:fill="F2F2F2" w:themeFill="background1" w:themeFillShade="F2"/>
            <w:vAlign w:val="center"/>
          </w:tcPr>
          <w:p w14:paraId="5D0CFE79" w14:textId="77777777" w:rsidR="00CF69FD" w:rsidRPr="00EA60CF" w:rsidRDefault="00CF69FD" w:rsidP="00E8453B">
            <w:pPr>
              <w:pStyle w:val="Texte"/>
              <w:rPr>
                <w:noProof/>
              </w:rPr>
            </w:pPr>
          </w:p>
        </w:tc>
        <w:tc>
          <w:tcPr>
            <w:tcW w:w="6067" w:type="dxa"/>
            <w:gridSpan w:val="3"/>
            <w:vAlign w:val="center"/>
          </w:tcPr>
          <w:p w14:paraId="09D06FB9" w14:textId="77777777" w:rsidR="00AF5254" w:rsidRDefault="00AF5254" w:rsidP="00E8453B">
            <w:pPr>
              <w:pStyle w:val="Texte"/>
              <w:rPr>
                <w:rFonts w:asciiTheme="minorHAnsi" w:hAnsiTheme="minorHAnsi" w:cstheme="minorHAnsi"/>
                <w:noProof/>
                <w:sz w:val="24"/>
              </w:rPr>
            </w:pPr>
          </w:p>
          <w:p w14:paraId="568B5474" w14:textId="60B1EBA8" w:rsidR="00CF69FD" w:rsidRPr="00E8453B" w:rsidRDefault="00CF69FD" w:rsidP="00E8453B">
            <w:pPr>
              <w:pStyle w:val="Texte"/>
              <w:rPr>
                <w:rFonts w:asciiTheme="minorHAnsi" w:hAnsiTheme="minorHAnsi" w:cstheme="minorHAnsi"/>
                <w:i/>
                <w:iCs/>
                <w:noProof/>
                <w:szCs w:val="20"/>
              </w:rPr>
            </w:pPr>
            <w:r w:rsidRPr="002B5B08">
              <w:rPr>
                <w:rFonts w:asciiTheme="majorHAnsi" w:hAnsiTheme="majorHAnsi" w:cstheme="majorHAnsi"/>
                <w:noProof/>
                <w:sz w:val="24"/>
              </w:rPr>
              <w:t>HTML5 – CSS3 – BOOSTRAP4</w:t>
            </w:r>
            <w:r w:rsidR="005653A2" w:rsidRPr="00E8453B">
              <w:rPr>
                <w:rFonts w:asciiTheme="minorHAnsi" w:hAnsiTheme="minorHAnsi" w:cstheme="minorHAnsi"/>
                <w:noProof/>
                <w:sz w:val="24"/>
              </w:rPr>
              <w:t xml:space="preserve"> </w:t>
            </w:r>
            <w:r w:rsidR="005653A2" w:rsidRPr="00E8453B">
              <w:rPr>
                <w:rFonts w:asciiTheme="minorHAnsi" w:hAnsiTheme="minorHAnsi" w:cstheme="minorHAnsi"/>
                <w:noProof/>
                <w:sz w:val="24"/>
              </w:rPr>
              <w:sym w:font="Wingdings" w:char="F0E8"/>
            </w:r>
            <w:r w:rsidR="00851E63" w:rsidRPr="00E8453B">
              <w:rPr>
                <w:rFonts w:asciiTheme="minorHAnsi" w:hAnsiTheme="minorHAnsi" w:cstheme="minorHAnsi"/>
                <w:noProof/>
                <w:color w:val="FF0000"/>
                <w:sz w:val="24"/>
              </w:rPr>
              <w:t xml:space="preserve"> </w:t>
            </w:r>
            <w:r w:rsidR="00E8453B" w:rsidRPr="00E8453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20"/>
                <w:highlight w:val="green"/>
              </w:rPr>
              <w:t>Niveau</w:t>
            </w:r>
            <w:r w:rsidR="00AF5254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20"/>
                <w:highlight w:val="green"/>
              </w:rPr>
              <w:t xml:space="preserve"> </w:t>
            </w:r>
            <w:r w:rsidR="00E8453B" w:rsidRPr="00E8453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20"/>
                <w:highlight w:val="green"/>
              </w:rPr>
              <w:t>inermedaire</w:t>
            </w:r>
            <w:r w:rsidR="005653A2" w:rsidRPr="00E8453B">
              <w:rPr>
                <w:rFonts w:asciiTheme="minorHAnsi" w:hAnsiTheme="minorHAnsi" w:cstheme="minorHAnsi"/>
                <w:noProof/>
                <w:color w:val="000000" w:themeColor="text1"/>
                <w:szCs w:val="20"/>
              </w:rPr>
              <w:t xml:space="preserve"> </w:t>
            </w:r>
          </w:p>
          <w:p w14:paraId="46A6A821" w14:textId="0B9A7AFB" w:rsidR="00E8453B" w:rsidRPr="00E8453B" w:rsidRDefault="00CF69FD" w:rsidP="00E8453B">
            <w:pPr>
              <w:rPr>
                <w:rFonts w:asciiTheme="minorHAnsi" w:hAnsiTheme="minorHAnsi" w:cstheme="minorHAnsi"/>
                <w:noProof/>
              </w:rPr>
            </w:pPr>
            <w:r w:rsidRPr="00E8453B">
              <w:rPr>
                <w:rFonts w:asciiTheme="minorHAnsi" w:hAnsiTheme="minorHAnsi" w:cstheme="minorHAnsi"/>
              </w:rPr>
              <w:t xml:space="preserve">JAVASCRIPT </w:t>
            </w:r>
            <w:r w:rsidRPr="00E8453B">
              <w:rPr>
                <w:rFonts w:asciiTheme="minorHAnsi" w:hAnsiTheme="minorHAnsi" w:cstheme="minorHAnsi"/>
                <w:noProof/>
              </w:rPr>
              <w:t xml:space="preserve">– JQUERY </w:t>
            </w:r>
            <w:r w:rsidR="00E8453B" w:rsidRPr="00E8453B">
              <w:rPr>
                <w:rFonts w:asciiTheme="minorHAnsi" w:hAnsiTheme="minorHAnsi" w:cstheme="minorHAnsi"/>
                <w:noProof/>
              </w:rPr>
              <w:sym w:font="Wingdings" w:char="F0E8"/>
            </w:r>
            <w:r w:rsidR="00E8453B" w:rsidRPr="00E8453B">
              <w:rPr>
                <w:rFonts w:asciiTheme="minorHAnsi" w:hAnsiTheme="minorHAnsi" w:cstheme="minorHAnsi"/>
                <w:noProof/>
              </w:rPr>
              <w:t xml:space="preserve"> </w:t>
            </w:r>
            <w:r w:rsidR="00E8453B" w:rsidRPr="00E8453B">
              <w:rPr>
                <w:rFonts w:asciiTheme="minorHAnsi" w:hAnsiTheme="minorHAnsi" w:cstheme="minorHAnsi"/>
                <w:noProof/>
                <w:sz w:val="20"/>
                <w:szCs w:val="20"/>
                <w:highlight w:val="green"/>
              </w:rPr>
              <w:t xml:space="preserve"> </w:t>
            </w:r>
            <w:r w:rsidR="00E8453B" w:rsidRPr="00E8453B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highlight w:val="green"/>
              </w:rPr>
              <w:t xml:space="preserve">Niveau </w:t>
            </w:r>
            <w:r w:rsidR="00E8453B" w:rsidRPr="00E8453B">
              <w:rPr>
                <w:rFonts w:asciiTheme="minorHAnsi" w:hAnsiTheme="minorHAnsi" w:cstheme="minorHAnsi"/>
                <w:b/>
                <w:bCs/>
                <w:noProof/>
                <w:szCs w:val="20"/>
                <w:highlight w:val="green"/>
              </w:rPr>
              <w:t>i</w:t>
            </w:r>
            <w:r w:rsidR="00E8453B" w:rsidRPr="00E8453B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highlight w:val="green"/>
              </w:rPr>
              <w:t>nermedaire</w:t>
            </w:r>
          </w:p>
          <w:p w14:paraId="42477BA0" w14:textId="77777777" w:rsidR="002B5B08" w:rsidRDefault="005653A2" w:rsidP="00E8453B">
            <w:pP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</w:pPr>
            <w:r w:rsidRPr="00E8453B">
              <w:rPr>
                <w:rFonts w:asciiTheme="minorHAnsi" w:hAnsiTheme="minorHAnsi" w:cstheme="minorHAnsi"/>
                <w:noProof/>
              </w:rPr>
              <w:t xml:space="preserve">ReactJS </w:t>
            </w:r>
            <w:r w:rsidRPr="00E8453B">
              <w:rPr>
                <w:rFonts w:asciiTheme="minorHAnsi" w:hAnsiTheme="minorHAnsi" w:cstheme="minorHAnsi"/>
                <w:noProof/>
              </w:rPr>
              <w:sym w:font="Wingdings" w:char="F0E8"/>
            </w:r>
            <w:r w:rsidRPr="00E8453B">
              <w:rPr>
                <w:rFonts w:asciiTheme="minorHAnsi" w:hAnsiTheme="minorHAnsi" w:cstheme="minorHAnsi"/>
                <w:noProof/>
              </w:rPr>
              <w:t xml:space="preserve"> </w:t>
            </w:r>
            <w:r w:rsidR="00851E63" w:rsidRPr="00E8453B">
              <w:rPr>
                <w:rFonts w:asciiTheme="minorHAnsi" w:hAnsiTheme="minorHAnsi" w:cstheme="minorHAnsi"/>
                <w:noProof/>
                <w:color w:val="FF0000"/>
              </w:rPr>
              <w:t xml:space="preserve"> </w:t>
            </w:r>
            <w:r w:rsidR="00E8453B" w:rsidRPr="00E8453B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highlight w:val="green"/>
              </w:rPr>
              <w:t xml:space="preserve">Niveau </w:t>
            </w:r>
            <w:r w:rsidR="00E8453B" w:rsidRPr="00E8453B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highlight w:val="green"/>
              </w:rPr>
              <w:t>debutant</w:t>
            </w:r>
            <w:r w:rsidR="002B5B08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 xml:space="preserve">  </w:t>
            </w:r>
          </w:p>
          <w:p w14:paraId="6E6FD0D1" w14:textId="53FD94EF" w:rsidR="00CF69FD" w:rsidRPr="00E8453B" w:rsidRDefault="00CF69FD" w:rsidP="00E8453B">
            <w:pPr>
              <w:rPr>
                <w:rFonts w:asciiTheme="minorHAnsi" w:hAnsiTheme="minorHAnsi" w:cstheme="minorHAnsi"/>
                <w:noProof/>
              </w:rPr>
            </w:pPr>
            <w:r w:rsidRPr="00E8453B">
              <w:rPr>
                <w:rFonts w:asciiTheme="minorHAnsi" w:hAnsiTheme="minorHAnsi" w:cstheme="minorHAnsi"/>
                <w:noProof/>
              </w:rPr>
              <w:t>NodeJS</w:t>
            </w:r>
            <w:r w:rsidR="005653A2" w:rsidRPr="00E8453B">
              <w:rPr>
                <w:rFonts w:asciiTheme="minorHAnsi" w:hAnsiTheme="minorHAnsi" w:cstheme="minorHAnsi"/>
                <w:noProof/>
              </w:rPr>
              <w:t xml:space="preserve"> – MONGODB </w:t>
            </w:r>
            <w:r w:rsidR="005653A2" w:rsidRPr="00E8453B">
              <w:rPr>
                <w:rFonts w:asciiTheme="minorHAnsi" w:hAnsiTheme="minorHAnsi" w:cstheme="minorHAnsi"/>
                <w:noProof/>
              </w:rPr>
              <w:sym w:font="Wingdings" w:char="F0E8"/>
            </w:r>
            <w:r w:rsidR="005653A2" w:rsidRPr="00E8453B">
              <w:rPr>
                <w:rFonts w:asciiTheme="minorHAnsi" w:hAnsiTheme="minorHAnsi" w:cstheme="minorHAnsi"/>
                <w:noProof/>
              </w:rPr>
              <w:t xml:space="preserve"> </w:t>
            </w:r>
            <w:r w:rsidR="00851E63" w:rsidRPr="00E8453B">
              <w:rPr>
                <w:rFonts w:asciiTheme="minorHAnsi" w:hAnsiTheme="minorHAnsi" w:cstheme="minorHAnsi"/>
                <w:noProof/>
                <w:color w:val="FF0000"/>
              </w:rPr>
              <w:t xml:space="preserve"> </w:t>
            </w:r>
            <w:r w:rsidR="00E8453B" w:rsidRPr="00E8453B">
              <w:rPr>
                <w:rFonts w:asciiTheme="minorHAnsi" w:hAnsiTheme="minorHAnsi" w:cstheme="minorHAnsi"/>
                <w:noProof/>
                <w:sz w:val="20"/>
                <w:szCs w:val="20"/>
              </w:rPr>
              <w:t xml:space="preserve"> </w:t>
            </w:r>
            <w:r w:rsidR="00E8453B" w:rsidRPr="00E8453B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highlight w:val="green"/>
              </w:rPr>
              <w:t xml:space="preserve">Niveau </w:t>
            </w:r>
            <w:r w:rsidR="00E8453B" w:rsidRPr="00E8453B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highlight w:val="green"/>
              </w:rPr>
              <w:t>debutant</w:t>
            </w:r>
          </w:p>
          <w:p w14:paraId="3CB6AC22" w14:textId="46F65670" w:rsidR="00C7257F" w:rsidRPr="00E8453B" w:rsidRDefault="00C7257F" w:rsidP="00E8453B">
            <w:pPr>
              <w:rPr>
                <w:rFonts w:asciiTheme="minorHAnsi" w:hAnsiTheme="minorHAnsi" w:cstheme="minorHAnsi"/>
                <w:noProof/>
              </w:rPr>
            </w:pPr>
          </w:p>
          <w:p w14:paraId="735EE877" w14:textId="77777777" w:rsidR="00C7257F" w:rsidRPr="00E8453B" w:rsidRDefault="00C7257F" w:rsidP="00E8453B">
            <w:pPr>
              <w:rPr>
                <w:rFonts w:asciiTheme="minorHAnsi" w:hAnsiTheme="minorHAnsi" w:cstheme="minorHAnsi"/>
                <w:noProof/>
              </w:rPr>
            </w:pPr>
          </w:p>
          <w:p w14:paraId="52AAE713" w14:textId="77777777" w:rsidR="00CF69FD" w:rsidRPr="00E8453B" w:rsidRDefault="00CF69FD" w:rsidP="00E8453B">
            <w:pPr>
              <w:rPr>
                <w:rFonts w:asciiTheme="minorHAnsi" w:hAnsiTheme="minorHAnsi" w:cstheme="minorHAnsi"/>
                <w:noProof/>
              </w:rPr>
            </w:pPr>
          </w:p>
          <w:p w14:paraId="016F9534" w14:textId="77777777" w:rsidR="00CF69FD" w:rsidRPr="00E8453B" w:rsidRDefault="00CF69FD" w:rsidP="00E8453B">
            <w:pPr>
              <w:rPr>
                <w:rFonts w:asciiTheme="minorHAnsi" w:hAnsiTheme="minorHAnsi" w:cstheme="minorHAnsi"/>
                <w:noProof/>
              </w:rPr>
            </w:pPr>
          </w:p>
          <w:p w14:paraId="30BBA271" w14:textId="77777777" w:rsidR="00CF69FD" w:rsidRPr="00E8453B" w:rsidRDefault="00CF69FD" w:rsidP="00E8453B">
            <w:pPr>
              <w:rPr>
                <w:rFonts w:asciiTheme="minorHAnsi" w:hAnsiTheme="minorHAnsi" w:cstheme="minorHAnsi"/>
                <w:noProof/>
              </w:rPr>
            </w:pPr>
          </w:p>
          <w:p w14:paraId="29538585" w14:textId="77777777" w:rsidR="00CF69FD" w:rsidRPr="00E8453B" w:rsidRDefault="00CF69FD" w:rsidP="00E8453B">
            <w:pPr>
              <w:rPr>
                <w:rFonts w:asciiTheme="minorHAnsi" w:hAnsiTheme="minorHAnsi" w:cstheme="minorHAnsi"/>
              </w:rPr>
            </w:pPr>
          </w:p>
        </w:tc>
      </w:tr>
      <w:tr w:rsidR="00CF69FD" w:rsidRPr="00EA60CF" w14:paraId="469E5551" w14:textId="77777777" w:rsidTr="00AF5254">
        <w:trPr>
          <w:trHeight w:val="406"/>
        </w:trPr>
        <w:tc>
          <w:tcPr>
            <w:tcW w:w="4960" w:type="dxa"/>
            <w:gridSpan w:val="2"/>
            <w:shd w:val="clear" w:color="auto" w:fill="F2F2F2" w:themeFill="background1" w:themeFillShade="F2"/>
            <w:vAlign w:val="center"/>
          </w:tcPr>
          <w:p w14:paraId="29C4DCE6" w14:textId="77777777" w:rsidR="00CF69FD" w:rsidRDefault="00CF69FD" w:rsidP="00E8453B">
            <w:pPr>
              <w:pStyle w:val="Texte"/>
              <w:rPr>
                <w:noProof/>
              </w:rPr>
            </w:pPr>
          </w:p>
        </w:tc>
        <w:tc>
          <w:tcPr>
            <w:tcW w:w="6067" w:type="dxa"/>
            <w:gridSpan w:val="3"/>
            <w:vAlign w:val="center"/>
          </w:tcPr>
          <w:p w14:paraId="005B38CA" w14:textId="77777777" w:rsidR="00CF69FD" w:rsidRDefault="00CF69FD" w:rsidP="00E8453B">
            <w:pPr>
              <w:pStyle w:val="Texte"/>
              <w:rPr>
                <w:noProof/>
              </w:rPr>
            </w:pPr>
          </w:p>
        </w:tc>
      </w:tr>
    </w:tbl>
    <w:p w14:paraId="433BE1E7" w14:textId="77777777" w:rsidR="00C55D85" w:rsidRPr="00EA60CF" w:rsidRDefault="00C55D85">
      <w:pPr>
        <w:rPr>
          <w:noProof/>
        </w:rPr>
      </w:pPr>
    </w:p>
    <w:sectPr w:rsidR="00C55D85" w:rsidRPr="00EA60CF" w:rsidSect="008456E8">
      <w:headerReference w:type="default" r:id="rId14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AB0A0" w14:textId="77777777" w:rsidR="00905293" w:rsidRDefault="00905293" w:rsidP="00F316AD">
      <w:r>
        <w:separator/>
      </w:r>
    </w:p>
  </w:endnote>
  <w:endnote w:type="continuationSeparator" w:id="0">
    <w:p w14:paraId="28375239" w14:textId="77777777" w:rsidR="00905293" w:rsidRDefault="0090529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2A391" w14:textId="77777777" w:rsidR="00905293" w:rsidRDefault="00905293" w:rsidP="00F316AD">
      <w:r>
        <w:separator/>
      </w:r>
    </w:p>
  </w:footnote>
  <w:footnote w:type="continuationSeparator" w:id="0">
    <w:p w14:paraId="3E52AE8E" w14:textId="77777777" w:rsidR="00905293" w:rsidRDefault="00905293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30A6" w14:textId="4EC23FCC" w:rsidR="00F316AD" w:rsidRPr="00463346" w:rsidRDefault="00002FEB">
    <w:pPr>
      <w:pStyle w:val="En-tte"/>
    </w:pPr>
    <w:r w:rsidRPr="00463346">
      <w:rPr>
        <w:rFonts w:eastAsia="Times New Roman"/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00DDC8" wp14:editId="11C07C41">
              <wp:simplePos x="0" y="0"/>
              <wp:positionH relativeFrom="column">
                <wp:posOffset>-171450</wp:posOffset>
              </wp:positionH>
              <wp:positionV relativeFrom="paragraph">
                <wp:posOffset>-560705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276F19" id="Rectangle 7" o:spid="_x0000_s1026" style="position:absolute;margin-left:-13.5pt;margin-top:-44.1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94E8A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74AB8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85108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0E4EC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089E1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AC30E8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A6C94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A853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C0A6C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2695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45367E"/>
    <w:multiLevelType w:val="hybridMultilevel"/>
    <w:tmpl w:val="626097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141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657F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A035EF"/>
    <w:multiLevelType w:val="hybridMultilevel"/>
    <w:tmpl w:val="B65C6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A40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formsDesign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4B"/>
    <w:rsid w:val="00002FEB"/>
    <w:rsid w:val="000832E0"/>
    <w:rsid w:val="00156A88"/>
    <w:rsid w:val="001700F2"/>
    <w:rsid w:val="001871FF"/>
    <w:rsid w:val="001A2AC4"/>
    <w:rsid w:val="001C58C3"/>
    <w:rsid w:val="001D25DF"/>
    <w:rsid w:val="001F4150"/>
    <w:rsid w:val="0029715D"/>
    <w:rsid w:val="002B5B08"/>
    <w:rsid w:val="002D2A42"/>
    <w:rsid w:val="003E3FC7"/>
    <w:rsid w:val="003F5DB2"/>
    <w:rsid w:val="0040233B"/>
    <w:rsid w:val="00463346"/>
    <w:rsid w:val="004B2B4B"/>
    <w:rsid w:val="004D0355"/>
    <w:rsid w:val="004D0A03"/>
    <w:rsid w:val="004E6224"/>
    <w:rsid w:val="004E7471"/>
    <w:rsid w:val="005414E2"/>
    <w:rsid w:val="00547C47"/>
    <w:rsid w:val="005653A2"/>
    <w:rsid w:val="005B7925"/>
    <w:rsid w:val="005D2581"/>
    <w:rsid w:val="00617740"/>
    <w:rsid w:val="006C60E6"/>
    <w:rsid w:val="006F6040"/>
    <w:rsid w:val="008456E8"/>
    <w:rsid w:val="00851E63"/>
    <w:rsid w:val="0089710E"/>
    <w:rsid w:val="008A6E2A"/>
    <w:rsid w:val="00905293"/>
    <w:rsid w:val="00967376"/>
    <w:rsid w:val="00A0712B"/>
    <w:rsid w:val="00A44C57"/>
    <w:rsid w:val="00A74E15"/>
    <w:rsid w:val="00AF0B43"/>
    <w:rsid w:val="00AF5254"/>
    <w:rsid w:val="00C55D85"/>
    <w:rsid w:val="00C57DB1"/>
    <w:rsid w:val="00C7257F"/>
    <w:rsid w:val="00C85763"/>
    <w:rsid w:val="00CB19AB"/>
    <w:rsid w:val="00CD50FD"/>
    <w:rsid w:val="00CF69FD"/>
    <w:rsid w:val="00D20DA9"/>
    <w:rsid w:val="00D26A79"/>
    <w:rsid w:val="00D7768E"/>
    <w:rsid w:val="00DD5C35"/>
    <w:rsid w:val="00E8453B"/>
    <w:rsid w:val="00EA03EF"/>
    <w:rsid w:val="00EA60CF"/>
    <w:rsid w:val="00F316AD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63D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463346"/>
    <w:rPr>
      <w:rFonts w:ascii="Arial" w:hAnsi="Arial" w:cs="Arial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2"/>
    <w:qFormat/>
    <w:rsid w:val="00463346"/>
    <w:pPr>
      <w:jc w:val="center"/>
      <w:outlineLvl w:val="0"/>
    </w:pPr>
    <w:rPr>
      <w:color w:val="FFFFFF"/>
      <w:spacing w:val="40"/>
    </w:rPr>
  </w:style>
  <w:style w:type="paragraph" w:styleId="Titre2">
    <w:name w:val="heading 2"/>
    <w:basedOn w:val="Normal"/>
    <w:next w:val="Normal"/>
    <w:link w:val="Titre2Car"/>
    <w:uiPriority w:val="9"/>
    <w:qFormat/>
    <w:rsid w:val="00463346"/>
    <w:pPr>
      <w:outlineLvl w:val="1"/>
    </w:pPr>
    <w:rPr>
      <w:color w:val="303848" w:themeColor="accent1"/>
      <w:spacing w:val="80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463346"/>
    <w:pPr>
      <w:keepNext/>
      <w:keepLines/>
      <w:spacing w:before="40"/>
      <w:outlineLvl w:val="2"/>
    </w:pPr>
    <w:rPr>
      <w:rFonts w:eastAsiaTheme="majorEastAsia"/>
      <w:color w:val="181B2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463346"/>
    <w:pPr>
      <w:keepNext/>
      <w:keepLines/>
      <w:spacing w:before="40"/>
      <w:outlineLvl w:val="3"/>
    </w:pPr>
    <w:rPr>
      <w:rFonts w:eastAsiaTheme="majorEastAsia"/>
      <w:i/>
      <w:iCs/>
      <w:color w:val="24293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463346"/>
    <w:pPr>
      <w:keepNext/>
      <w:keepLines/>
      <w:spacing w:before="40"/>
      <w:outlineLvl w:val="4"/>
    </w:pPr>
    <w:rPr>
      <w:rFonts w:eastAsiaTheme="majorEastAsia"/>
      <w:color w:val="24293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463346"/>
    <w:pPr>
      <w:keepNext/>
      <w:keepLines/>
      <w:spacing w:before="40"/>
      <w:outlineLvl w:val="5"/>
    </w:pPr>
    <w:rPr>
      <w:rFonts w:eastAsiaTheme="majorEastAsia"/>
      <w:color w:val="181B2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463346"/>
    <w:pPr>
      <w:keepNext/>
      <w:keepLines/>
      <w:spacing w:before="40"/>
      <w:outlineLvl w:val="6"/>
    </w:pPr>
    <w:rPr>
      <w:rFonts w:eastAsiaTheme="majorEastAsia"/>
      <w:i/>
      <w:iCs/>
      <w:color w:val="181B2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463346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463346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463346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63346"/>
    <w:rPr>
      <w:rFonts w:ascii="Arial" w:hAnsi="Arial" w:cs="Arial"/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463346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63346"/>
    <w:rPr>
      <w:rFonts w:ascii="Arial" w:hAnsi="Arial" w:cs="Arial"/>
      <w:color w:val="000000" w:themeColor="text1"/>
    </w:rPr>
  </w:style>
  <w:style w:type="table" w:styleId="Grilledutableau">
    <w:name w:val="Table Grid"/>
    <w:basedOn w:val="TableauNormal"/>
    <w:uiPriority w:val="39"/>
    <w:rsid w:val="0046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463346"/>
    <w:pPr>
      <w:tabs>
        <w:tab w:val="left" w:pos="2121"/>
        <w:tab w:val="left" w:pos="4241"/>
      </w:tabs>
      <w:spacing w:before="120" w:after="120"/>
      <w:jc w:val="center"/>
    </w:pPr>
    <w:rPr>
      <w:color w:val="303848" w:themeColor="accent1"/>
      <w:spacing w:val="80"/>
      <w:sz w:val="52"/>
    </w:rPr>
  </w:style>
  <w:style w:type="character" w:customStyle="1" w:styleId="TitreCar">
    <w:name w:val="Titre Car"/>
    <w:basedOn w:val="Policepardfaut"/>
    <w:link w:val="Titre"/>
    <w:rsid w:val="00463346"/>
    <w:rPr>
      <w:rFonts w:ascii="Arial" w:hAnsi="Arial" w:cs="Arial"/>
      <w:color w:val="303848" w:themeColor="accent1"/>
      <w:spacing w:val="80"/>
      <w:sz w:val="52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463346"/>
    <w:pPr>
      <w:spacing w:before="120" w:after="120"/>
      <w:jc w:val="center"/>
    </w:pPr>
    <w:rPr>
      <w:color w:val="303848" w:themeColor="accent1"/>
      <w:spacing w:val="80"/>
    </w:rPr>
  </w:style>
  <w:style w:type="character" w:customStyle="1" w:styleId="Sous-titreCar">
    <w:name w:val="Sous-titre Car"/>
    <w:basedOn w:val="Policepardfaut"/>
    <w:link w:val="Sous-titre"/>
    <w:uiPriority w:val="1"/>
    <w:rsid w:val="00463346"/>
    <w:rPr>
      <w:rFonts w:ascii="Arial" w:hAnsi="Arial" w:cs="Arial"/>
      <w:color w:val="303848" w:themeColor="accent1"/>
      <w:spacing w:val="80"/>
    </w:rPr>
  </w:style>
  <w:style w:type="character" w:customStyle="1" w:styleId="Titre1Car">
    <w:name w:val="Titre 1 Car"/>
    <w:basedOn w:val="Policepardfaut"/>
    <w:link w:val="Titre1"/>
    <w:uiPriority w:val="2"/>
    <w:rsid w:val="00463346"/>
    <w:rPr>
      <w:rFonts w:ascii="Arial" w:hAnsi="Arial" w:cs="Arial"/>
      <w:color w:val="FFFFFF"/>
      <w:spacing w:val="40"/>
    </w:rPr>
  </w:style>
  <w:style w:type="paragraph" w:customStyle="1" w:styleId="Texte">
    <w:name w:val="Texte"/>
    <w:basedOn w:val="Normal"/>
    <w:next w:val="Normal"/>
    <w:uiPriority w:val="3"/>
    <w:qFormat/>
    <w:rsid w:val="00463346"/>
    <w:pPr>
      <w:spacing w:line="288" w:lineRule="auto"/>
    </w:pPr>
    <w:rPr>
      <w:color w:val="404040" w:themeColor="text1" w:themeTint="BF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463346"/>
    <w:rPr>
      <w:rFonts w:ascii="Arial" w:hAnsi="Arial" w:cs="Arial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63346"/>
    <w:rPr>
      <w:i/>
      <w:color w:val="404040" w:themeColor="text1" w:themeTint="BF"/>
      <w:sz w:val="20"/>
    </w:rPr>
  </w:style>
  <w:style w:type="character" w:styleId="Textedelespacerserv">
    <w:name w:val="Placeholder Text"/>
    <w:basedOn w:val="Policepardfaut"/>
    <w:uiPriority w:val="99"/>
    <w:semiHidden/>
    <w:rsid w:val="00463346"/>
    <w:rPr>
      <w:rFonts w:ascii="Arial" w:hAnsi="Arial" w:cs="Arial"/>
      <w:color w:val="808080"/>
    </w:rPr>
  </w:style>
  <w:style w:type="character" w:customStyle="1" w:styleId="Distinguer">
    <w:name w:val="Distinguer"/>
    <w:basedOn w:val="Policepardfaut"/>
    <w:uiPriority w:val="1"/>
    <w:qFormat/>
    <w:rsid w:val="00463346"/>
    <w:rPr>
      <w:rFonts w:ascii="Arial" w:hAnsi="Arial" w:cs="Arial"/>
      <w:color w:val="BF9268" w:themeColor="accent2"/>
    </w:rPr>
  </w:style>
  <w:style w:type="numbering" w:styleId="111111">
    <w:name w:val="Outline List 2"/>
    <w:basedOn w:val="Aucuneliste"/>
    <w:uiPriority w:val="99"/>
    <w:semiHidden/>
    <w:unhideWhenUsed/>
    <w:rsid w:val="00463346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463346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9"/>
    <w:semiHidden/>
    <w:rsid w:val="00463346"/>
    <w:rPr>
      <w:rFonts w:ascii="Arial" w:eastAsiaTheme="majorEastAsia" w:hAnsi="Arial" w:cs="Arial"/>
      <w:color w:val="181B2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463346"/>
    <w:rPr>
      <w:rFonts w:ascii="Arial" w:eastAsiaTheme="majorEastAsia" w:hAnsi="Arial" w:cs="Arial"/>
      <w:i/>
      <w:iCs/>
      <w:color w:val="24293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3346"/>
    <w:rPr>
      <w:rFonts w:ascii="Arial" w:eastAsiaTheme="majorEastAsia" w:hAnsi="Arial" w:cs="Arial"/>
      <w:color w:val="24293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3346"/>
    <w:rPr>
      <w:rFonts w:ascii="Arial" w:eastAsiaTheme="majorEastAsia" w:hAnsi="Arial" w:cs="Arial"/>
      <w:color w:val="181B2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63346"/>
    <w:rPr>
      <w:rFonts w:ascii="Arial" w:eastAsiaTheme="majorEastAsia" w:hAnsi="Arial" w:cs="Arial"/>
      <w:i/>
      <w:iCs/>
      <w:color w:val="181B2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63346"/>
    <w:rPr>
      <w:rFonts w:ascii="Arial" w:eastAsiaTheme="majorEastAsia" w:hAnsi="Arial" w:cs="Arial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63346"/>
    <w:rPr>
      <w:rFonts w:ascii="Arial" w:eastAsiaTheme="majorEastAsia" w:hAnsi="Arial" w:cs="Arial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463346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6334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346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463346"/>
  </w:style>
  <w:style w:type="paragraph" w:styleId="Normalcentr">
    <w:name w:val="Block Text"/>
    <w:basedOn w:val="Normal"/>
    <w:uiPriority w:val="99"/>
    <w:semiHidden/>
    <w:unhideWhenUsed/>
    <w:rsid w:val="00463346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46334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463346"/>
    <w:rPr>
      <w:rFonts w:ascii="Arial" w:hAnsi="Arial" w:cs="Arial"/>
      <w:color w:val="000000" w:themeColor="tex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46334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463346"/>
    <w:rPr>
      <w:rFonts w:ascii="Arial" w:hAnsi="Arial" w:cs="Arial"/>
      <w:color w:val="000000" w:themeColor="text1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463346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463346"/>
    <w:rPr>
      <w:rFonts w:ascii="Arial" w:hAnsi="Arial" w:cs="Arial"/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6334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463346"/>
    <w:rPr>
      <w:rFonts w:ascii="Arial" w:hAnsi="Arial" w:cs="Arial"/>
      <w:color w:val="000000" w:themeColor="text1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63346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463346"/>
    <w:rPr>
      <w:rFonts w:ascii="Arial" w:hAnsi="Arial" w:cs="Arial"/>
      <w:color w:val="000000" w:themeColor="text1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63346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463346"/>
    <w:rPr>
      <w:rFonts w:ascii="Arial" w:hAnsi="Arial" w:cs="Arial"/>
      <w:color w:val="000000" w:themeColor="text1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63346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463346"/>
    <w:rPr>
      <w:rFonts w:ascii="Arial" w:hAnsi="Arial" w:cs="Arial"/>
      <w:color w:val="000000" w:themeColor="text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63346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463346"/>
    <w:rPr>
      <w:rFonts w:ascii="Arial" w:hAnsi="Arial" w:cs="Arial"/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qFormat/>
    <w:rsid w:val="00463346"/>
    <w:rPr>
      <w:rFonts w:ascii="Arial" w:hAnsi="Arial" w:cs="Arial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63346"/>
    <w:pPr>
      <w:spacing w:after="200"/>
    </w:pPr>
    <w:rPr>
      <w:i/>
      <w:iCs/>
      <w:color w:val="775F55" w:themeColor="text2"/>
      <w:sz w:val="18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63346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463346"/>
    <w:rPr>
      <w:rFonts w:ascii="Arial" w:hAnsi="Arial" w:cs="Arial"/>
      <w:color w:val="000000" w:themeColor="text1"/>
    </w:rPr>
  </w:style>
  <w:style w:type="table" w:styleId="Grillecouleur">
    <w:name w:val="Colorful Grid"/>
    <w:basedOn w:val="TableauNormal"/>
    <w:uiPriority w:val="73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46334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463346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463346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463346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463346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463346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463346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63346"/>
    <w:rPr>
      <w:rFonts w:ascii="Arial" w:hAnsi="Arial" w:cs="Arial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334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3346"/>
    <w:rPr>
      <w:rFonts w:ascii="Arial" w:hAnsi="Arial" w:cs="Arial"/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33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3346"/>
    <w:rPr>
      <w:rFonts w:ascii="Arial" w:hAnsi="Arial" w:cs="Arial"/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46334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463346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463346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463346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463346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463346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463346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63346"/>
  </w:style>
  <w:style w:type="character" w:customStyle="1" w:styleId="DateCar">
    <w:name w:val="Date Car"/>
    <w:basedOn w:val="Policepardfaut"/>
    <w:link w:val="Date"/>
    <w:uiPriority w:val="99"/>
    <w:semiHidden/>
    <w:rsid w:val="00463346"/>
    <w:rPr>
      <w:rFonts w:ascii="Arial" w:hAnsi="Arial" w:cs="Arial"/>
      <w:color w:val="000000" w:themeColor="tex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63346"/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63346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63346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463346"/>
    <w:rPr>
      <w:rFonts w:ascii="Arial" w:hAnsi="Arial" w:cs="Arial"/>
      <w:color w:val="000000" w:themeColor="text1"/>
    </w:rPr>
  </w:style>
  <w:style w:type="character" w:styleId="Accentuation">
    <w:name w:val="Emphasis"/>
    <w:basedOn w:val="Policepardfaut"/>
    <w:uiPriority w:val="20"/>
    <w:semiHidden/>
    <w:qFormat/>
    <w:rsid w:val="00463346"/>
    <w:rPr>
      <w:rFonts w:ascii="Arial" w:hAnsi="Arial" w:cs="Arial"/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463346"/>
    <w:rPr>
      <w:rFonts w:ascii="Arial" w:hAnsi="Arial" w:cs="Arial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63346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63346"/>
    <w:rPr>
      <w:rFonts w:ascii="Arial" w:hAnsi="Arial" w:cs="Arial"/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463346"/>
    <w:pPr>
      <w:framePr w:w="7920" w:h="1980" w:hRule="exact" w:hSpace="180" w:wrap="auto" w:hAnchor="page" w:xAlign="center" w:yAlign="bottom"/>
      <w:ind w:left="2880"/>
    </w:pPr>
    <w:rPr>
      <w:rFonts w:eastAsiaTheme="majorEastAsia"/>
    </w:rPr>
  </w:style>
  <w:style w:type="paragraph" w:styleId="Adresseexpditeur">
    <w:name w:val="envelope return"/>
    <w:basedOn w:val="Normal"/>
    <w:uiPriority w:val="99"/>
    <w:semiHidden/>
    <w:unhideWhenUsed/>
    <w:rsid w:val="00463346"/>
    <w:rPr>
      <w:rFonts w:eastAsiaTheme="majorEastAsia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63346"/>
    <w:rPr>
      <w:rFonts w:ascii="Arial" w:hAnsi="Arial" w:cs="Arial"/>
      <w:color w:val="704404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463346"/>
    <w:rPr>
      <w:rFonts w:ascii="Arial" w:hAnsi="Arial" w:cs="Arial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6334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63346"/>
    <w:rPr>
      <w:rFonts w:ascii="Arial" w:hAnsi="Arial" w:cs="Arial"/>
      <w:color w:val="000000" w:themeColor="text1"/>
      <w:sz w:val="20"/>
      <w:szCs w:val="20"/>
    </w:rPr>
  </w:style>
  <w:style w:type="table" w:styleId="TableauGrille1Clair">
    <w:name w:val="Grid Table 1 Light"/>
    <w:basedOn w:val="TableauNormal"/>
    <w:uiPriority w:val="46"/>
    <w:rsid w:val="004633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463346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463346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463346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463346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463346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463346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46334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463346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463346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463346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463346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463346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463346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4633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4633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4633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4633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4633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4633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4633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46334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463346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463346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463346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463346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463346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463346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46334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463346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463346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463346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463346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463346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463346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Mot-dise">
    <w:name w:val="Hashtag"/>
    <w:basedOn w:val="Policepardfaut"/>
    <w:uiPriority w:val="99"/>
    <w:semiHidden/>
    <w:unhideWhenUsed/>
    <w:rsid w:val="00463346"/>
    <w:rPr>
      <w:rFonts w:ascii="Arial" w:hAnsi="Arial" w:cs="Arial"/>
      <w:color w:val="2B579A"/>
      <w:shd w:val="clear" w:color="auto" w:fill="E1DFDD"/>
    </w:rPr>
  </w:style>
  <w:style w:type="character" w:styleId="AcronymeHTML">
    <w:name w:val="HTML Acronym"/>
    <w:basedOn w:val="Policepardfaut"/>
    <w:uiPriority w:val="99"/>
    <w:semiHidden/>
    <w:unhideWhenUsed/>
    <w:rsid w:val="00463346"/>
    <w:rPr>
      <w:rFonts w:ascii="Arial" w:hAnsi="Arial" w:cs="Arial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63346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463346"/>
    <w:rPr>
      <w:rFonts w:ascii="Arial" w:hAnsi="Arial" w:cs="Arial"/>
      <w:i/>
      <w:iCs/>
      <w:color w:val="000000" w:themeColor="text1"/>
    </w:rPr>
  </w:style>
  <w:style w:type="character" w:styleId="CitationHTML">
    <w:name w:val="HTML Cite"/>
    <w:basedOn w:val="Policepardfaut"/>
    <w:uiPriority w:val="99"/>
    <w:semiHidden/>
    <w:unhideWhenUsed/>
    <w:rsid w:val="00463346"/>
    <w:rPr>
      <w:rFonts w:ascii="Arial" w:hAnsi="Arial" w:cs="Arial"/>
      <w:i/>
      <w:iCs/>
    </w:rPr>
  </w:style>
  <w:style w:type="character" w:styleId="CodeHTML">
    <w:name w:val="HTML Code"/>
    <w:basedOn w:val="Policepardfaut"/>
    <w:uiPriority w:val="99"/>
    <w:semiHidden/>
    <w:unhideWhenUsed/>
    <w:rsid w:val="00463346"/>
    <w:rPr>
      <w:rFonts w:ascii="Consolas" w:hAnsi="Consolas" w:cs="Arial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463346"/>
    <w:rPr>
      <w:rFonts w:ascii="Arial" w:hAnsi="Arial" w:cs="Arial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463346"/>
    <w:rPr>
      <w:rFonts w:ascii="Consolas" w:hAnsi="Consolas" w:cs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3346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3346"/>
    <w:rPr>
      <w:rFonts w:ascii="Consolas" w:hAnsi="Consolas" w:cs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463346"/>
    <w:rPr>
      <w:rFonts w:ascii="Consolas" w:hAnsi="Consolas" w:cs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463346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463346"/>
    <w:rPr>
      <w:rFonts w:ascii="Arial" w:hAnsi="Arial" w:cs="Arial"/>
      <w:i/>
      <w:iCs/>
    </w:rPr>
  </w:style>
  <w:style w:type="character" w:styleId="Lienhypertexte">
    <w:name w:val="Hyperlink"/>
    <w:basedOn w:val="Policepardfaut"/>
    <w:uiPriority w:val="99"/>
    <w:unhideWhenUsed/>
    <w:rsid w:val="00463346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6334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334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6334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6334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6334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6334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6334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6334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63346"/>
    <w:pPr>
      <w:ind w:left="216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463346"/>
    <w:rPr>
      <w:rFonts w:eastAsiaTheme="majorEastAsia"/>
      <w:b/>
      <w:bCs/>
    </w:rPr>
  </w:style>
  <w:style w:type="character" w:styleId="Accentuationintense">
    <w:name w:val="Intense Emphasis"/>
    <w:basedOn w:val="Policepardfaut"/>
    <w:uiPriority w:val="21"/>
    <w:semiHidden/>
    <w:qFormat/>
    <w:rsid w:val="00463346"/>
    <w:rPr>
      <w:rFonts w:ascii="Arial" w:hAnsi="Arial" w:cs="Arial"/>
      <w:i/>
      <w:iCs/>
      <w:color w:val="303848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463346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63346"/>
    <w:rPr>
      <w:rFonts w:ascii="Arial" w:hAnsi="Arial" w:cs="Arial"/>
      <w:i/>
      <w:iCs/>
      <w:color w:val="303848" w:themeColor="accent1"/>
    </w:rPr>
  </w:style>
  <w:style w:type="character" w:styleId="Rfrenceintense">
    <w:name w:val="Intense Reference"/>
    <w:basedOn w:val="Policepardfaut"/>
    <w:uiPriority w:val="32"/>
    <w:semiHidden/>
    <w:qFormat/>
    <w:rsid w:val="00463346"/>
    <w:rPr>
      <w:rFonts w:ascii="Arial" w:hAnsi="Arial" w:cs="Arial"/>
      <w:b/>
      <w:bCs/>
      <w:smallCaps/>
      <w:color w:val="303848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46334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463346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463346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463346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463346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463346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463346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46334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463346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463346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463346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463346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463346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463346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46334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463346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463346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463346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463346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463346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463346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463346"/>
    <w:rPr>
      <w:rFonts w:ascii="Arial" w:hAnsi="Arial" w:cs="Arial"/>
    </w:rPr>
  </w:style>
  <w:style w:type="paragraph" w:styleId="Liste">
    <w:name w:val="List"/>
    <w:basedOn w:val="Normal"/>
    <w:uiPriority w:val="99"/>
    <w:semiHidden/>
    <w:unhideWhenUsed/>
    <w:rsid w:val="00463346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6334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46334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46334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463346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463346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463346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463346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463346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463346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463346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63346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63346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63346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63346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463346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463346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463346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463346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463346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qFormat/>
    <w:rsid w:val="0046334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4633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4633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4633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4633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4633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4633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4633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">
    <w:name w:val="List Table 2"/>
    <w:basedOn w:val="TableauNormal"/>
    <w:uiPriority w:val="47"/>
    <w:rsid w:val="0046334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463346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463346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463346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463346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463346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463346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">
    <w:name w:val="List Table 3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463346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46334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46334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463346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463346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463346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463346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463346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463346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46334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463346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463346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463346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463346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463346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463346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46334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463346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463346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463346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463346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463346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463346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4633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463346"/>
    <w:rPr>
      <w:rFonts w:ascii="Consolas" w:hAnsi="Consolas" w:cs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46334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463346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463346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463346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463346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463346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463346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4633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4633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4633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4633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4633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4633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4633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463346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463346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46334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463346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463346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463346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463346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463346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463346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4633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4633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4633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4633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4633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4633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4633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Policepardfaut"/>
    <w:uiPriority w:val="99"/>
    <w:semiHidden/>
    <w:unhideWhenUsed/>
    <w:rsid w:val="00463346"/>
    <w:rPr>
      <w:rFonts w:ascii="Arial" w:hAnsi="Arial" w:cs="Arial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633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463346"/>
    <w:rPr>
      <w:rFonts w:ascii="Arial" w:eastAsiaTheme="majorEastAsia" w:hAnsi="Arial" w:cs="Arial"/>
      <w:color w:val="000000" w:themeColor="text1"/>
      <w:shd w:val="pct20" w:color="auto" w:fill="auto"/>
    </w:rPr>
  </w:style>
  <w:style w:type="paragraph" w:styleId="Sansinterligne">
    <w:name w:val="No Spacing"/>
    <w:uiPriority w:val="1"/>
    <w:semiHidden/>
    <w:qFormat/>
    <w:rsid w:val="00463346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463346"/>
    <w:rPr>
      <w:rFonts w:ascii="Times New Roman" w:hAnsi="Times New Roman" w:cs="Times New Roman"/>
    </w:rPr>
  </w:style>
  <w:style w:type="paragraph" w:styleId="Retraitnormal">
    <w:name w:val="Normal Indent"/>
    <w:basedOn w:val="Normal"/>
    <w:uiPriority w:val="99"/>
    <w:semiHidden/>
    <w:unhideWhenUsed/>
    <w:rsid w:val="0046334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463346"/>
  </w:style>
  <w:style w:type="character" w:customStyle="1" w:styleId="TitredenoteCar">
    <w:name w:val="Titre de note Car"/>
    <w:basedOn w:val="Policepardfaut"/>
    <w:link w:val="Titredenote"/>
    <w:uiPriority w:val="99"/>
    <w:semiHidden/>
    <w:rsid w:val="00463346"/>
    <w:rPr>
      <w:rFonts w:ascii="Arial" w:hAnsi="Arial" w:cs="Arial"/>
      <w:color w:val="000000" w:themeColor="text1"/>
    </w:rPr>
  </w:style>
  <w:style w:type="character" w:styleId="Numrodepage">
    <w:name w:val="page number"/>
    <w:basedOn w:val="Policepardfaut"/>
    <w:uiPriority w:val="99"/>
    <w:semiHidden/>
    <w:unhideWhenUsed/>
    <w:rsid w:val="00463346"/>
    <w:rPr>
      <w:rFonts w:ascii="Arial" w:hAnsi="Arial" w:cs="Arial"/>
    </w:rPr>
  </w:style>
  <w:style w:type="table" w:styleId="Tableausimple1">
    <w:name w:val="Plain Table 1"/>
    <w:basedOn w:val="TableauNormal"/>
    <w:uiPriority w:val="41"/>
    <w:rsid w:val="004633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46334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46334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4633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46334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463346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63346"/>
    <w:rPr>
      <w:rFonts w:ascii="Consolas" w:hAnsi="Consolas" w:cs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46334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463346"/>
    <w:rPr>
      <w:rFonts w:ascii="Arial" w:hAnsi="Arial" w:cs="Arial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63346"/>
  </w:style>
  <w:style w:type="character" w:customStyle="1" w:styleId="SalutationsCar">
    <w:name w:val="Salutations Car"/>
    <w:basedOn w:val="Policepardfaut"/>
    <w:link w:val="Salutations"/>
    <w:uiPriority w:val="99"/>
    <w:semiHidden/>
    <w:rsid w:val="00463346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ar"/>
    <w:uiPriority w:val="99"/>
    <w:semiHidden/>
    <w:unhideWhenUsed/>
    <w:rsid w:val="00463346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463346"/>
    <w:rPr>
      <w:rFonts w:ascii="Arial" w:hAnsi="Arial" w:cs="Arial"/>
      <w:color w:val="000000" w:themeColor="text1"/>
    </w:rPr>
  </w:style>
  <w:style w:type="character" w:styleId="Lienhypertexteactif">
    <w:name w:val="Smart Hyperlink"/>
    <w:basedOn w:val="Policepardfaut"/>
    <w:uiPriority w:val="99"/>
    <w:semiHidden/>
    <w:unhideWhenUsed/>
    <w:rsid w:val="00463346"/>
    <w:rPr>
      <w:rFonts w:ascii="Arial" w:hAnsi="Arial" w:cs="Arial"/>
      <w:u w:val="dotted"/>
    </w:rPr>
  </w:style>
  <w:style w:type="character" w:styleId="lev">
    <w:name w:val="Strong"/>
    <w:basedOn w:val="Policepardfaut"/>
    <w:uiPriority w:val="22"/>
    <w:semiHidden/>
    <w:qFormat/>
    <w:rsid w:val="00463346"/>
    <w:rPr>
      <w:rFonts w:ascii="Arial" w:hAnsi="Arial" w:cs="Arial"/>
      <w:b/>
      <w:bCs/>
    </w:rPr>
  </w:style>
  <w:style w:type="character" w:styleId="Accentuationlgre">
    <w:name w:val="Subtle Emphasis"/>
    <w:basedOn w:val="Policepardfaut"/>
    <w:uiPriority w:val="19"/>
    <w:semiHidden/>
    <w:qFormat/>
    <w:rsid w:val="00463346"/>
    <w:rPr>
      <w:rFonts w:ascii="Arial" w:hAnsi="Arial" w:cs="Arial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qFormat/>
    <w:rsid w:val="00463346"/>
    <w:rPr>
      <w:rFonts w:ascii="Arial" w:hAnsi="Arial" w:cs="Arial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46334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46334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4633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46334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46334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46334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46334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46334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46334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46334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6334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46334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46334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46334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6334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6334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6334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4633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46334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46334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46334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4633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633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6334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6334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4633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46334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46334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46334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4633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633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46334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6334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6334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463346"/>
    <w:pPr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463346"/>
  </w:style>
  <w:style w:type="table" w:styleId="Tableauprofessionnel">
    <w:name w:val="Table Professional"/>
    <w:basedOn w:val="TableauNormal"/>
    <w:uiPriority w:val="99"/>
    <w:semiHidden/>
    <w:unhideWhenUsed/>
    <w:rsid w:val="004633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46334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46334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4633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6334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46334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46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6334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46334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46334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463346"/>
    <w:pPr>
      <w:spacing w:before="120"/>
    </w:pPr>
    <w:rPr>
      <w:rFonts w:eastAsiaTheme="majorEastAsia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46334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46334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463346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463346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463346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463346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463346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463346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463346"/>
    <w:pPr>
      <w:spacing w:after="100"/>
      <w:ind w:left="19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63346"/>
    <w:pPr>
      <w:keepNext/>
      <w:keepLines/>
      <w:spacing w:before="240"/>
      <w:jc w:val="left"/>
      <w:outlineLvl w:val="9"/>
    </w:pPr>
    <w:rPr>
      <w:rFonts w:eastAsiaTheme="majorEastAsia"/>
      <w:color w:val="242935" w:themeColor="accent1" w:themeShade="BF"/>
      <w:spacing w:val="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463346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ouhamad-padane-4a3ba0b6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hmadanote26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.mactar\AppData\Roaming\Microsoft\Templates\CV%20minimalist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0FF33DA-42ED-414F-8B85-8426DBF3A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minimaliste</Template>
  <TotalTime>0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2019-10-28T22:17:00Z</dcterms:created>
  <dcterms:modified xsi:type="dcterms:W3CDTF">2019-12-08T15:59:00Z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